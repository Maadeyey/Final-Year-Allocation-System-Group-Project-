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95A2" w14:textId="77777777" w:rsidR="003F4732" w:rsidRDefault="00EE3B7F">
      <w:pPr>
        <w:pStyle w:val="Title"/>
      </w:pPr>
      <w:r>
        <w:rPr>
          <w:rStyle w:val="TitleChar"/>
          <w:b/>
          <w:caps/>
        </w:rPr>
        <w:t>Team 6</w:t>
      </w:r>
    </w:p>
    <w:p w14:paraId="1B9A21EC" w14:textId="54561633" w:rsidR="003F4732" w:rsidRDefault="00EE3B7F">
      <w:pPr>
        <w:pStyle w:val="Title"/>
        <w:rPr>
          <w:b w:val="0"/>
        </w:rPr>
      </w:pPr>
      <w:r>
        <w:rPr>
          <w:b w:val="0"/>
        </w:rPr>
        <w:t>Meeting Minutes 1</w:t>
      </w:r>
    </w:p>
    <w:p w14:paraId="03142BD0" w14:textId="77777777" w:rsidR="003F4732" w:rsidRDefault="00EE3B7F">
      <w:pPr>
        <w:pStyle w:val="Details"/>
      </w:pPr>
      <w:r>
        <w:rPr>
          <w:b/>
        </w:rPr>
        <w:t>Date</w:t>
      </w:r>
      <w:r>
        <w:t>: 5/4/2022</w:t>
      </w:r>
    </w:p>
    <w:p w14:paraId="37E16C35" w14:textId="77777777" w:rsidR="003F4732" w:rsidRDefault="00EE3B7F">
      <w:pPr>
        <w:pStyle w:val="Details"/>
      </w:pPr>
      <w:r>
        <w:rPr>
          <w:b/>
        </w:rPr>
        <w:t>Time</w:t>
      </w:r>
      <w:r>
        <w:t>: 15:30</w:t>
      </w:r>
    </w:p>
    <w:p w14:paraId="5E00F616" w14:textId="77777777" w:rsidR="003F4732" w:rsidRDefault="00EE3B7F">
      <w:pPr>
        <w:pStyle w:val="Details"/>
      </w:pPr>
      <w:r>
        <w:rPr>
          <w:b/>
        </w:rPr>
        <w:t xml:space="preserve">Location: </w:t>
      </w:r>
      <w:r>
        <w:rPr>
          <w:bCs/>
        </w:rPr>
        <w:t>Zoom Call</w:t>
      </w:r>
    </w:p>
    <w:p w14:paraId="65ED89C0" w14:textId="77777777" w:rsidR="003F4732" w:rsidRDefault="00EE3B7F">
      <w:pPr>
        <w:pStyle w:val="Heading1"/>
      </w:pPr>
      <w:r>
        <w:t>In Attendance</w:t>
      </w:r>
    </w:p>
    <w:p w14:paraId="64CA69D5" w14:textId="77777777" w:rsidR="003F4732" w:rsidRDefault="00EE3B7F">
      <w:r>
        <w:t xml:space="preserve">Mo </w:t>
      </w:r>
      <w:proofErr w:type="spellStart"/>
      <w:r>
        <w:t>Ghafori</w:t>
      </w:r>
      <w:proofErr w:type="spellEnd"/>
      <w:r>
        <w:t xml:space="preserve">, </w:t>
      </w:r>
      <w:r>
        <w:rPr>
          <w:color w:val="000000"/>
        </w:rPr>
        <w:t xml:space="preserve">Adnan Qureshi, </w:t>
      </w:r>
      <w:proofErr w:type="spellStart"/>
      <w:r>
        <w:rPr>
          <w:color w:val="000000"/>
        </w:rPr>
        <w:t>Monjolajesu</w:t>
      </w:r>
      <w:proofErr w:type="spellEnd"/>
      <w:r>
        <w:rPr>
          <w:color w:val="000000"/>
        </w:rPr>
        <w:t xml:space="preserve"> </w:t>
      </w:r>
      <w:proofErr w:type="spellStart"/>
      <w:r>
        <w:rPr>
          <w:color w:val="000000"/>
        </w:rPr>
        <w:t>Adeyeye</w:t>
      </w:r>
      <w:proofErr w:type="spellEnd"/>
      <w:r>
        <w:rPr>
          <w:color w:val="000000"/>
        </w:rPr>
        <w:t>, Mohammed Hamza Javed, Muhammad Awais Aslam, Ismail Mohammed, Abdul Rajput, Afnan Khurram,</w:t>
      </w:r>
    </w:p>
    <w:p w14:paraId="444AFD79" w14:textId="77777777" w:rsidR="003F4732" w:rsidRDefault="00EE3B7F">
      <w:pPr>
        <w:pStyle w:val="Heading1"/>
      </w:pPr>
      <w:r>
        <w:rPr>
          <w:rStyle w:val="Heading1Char"/>
        </w:rPr>
        <w:t xml:space="preserve">Events </w:t>
      </w:r>
      <w:r>
        <w:rPr>
          <w:rStyle w:val="Heading1Char"/>
        </w:rPr>
        <w:t xml:space="preserve">Since Last Meeting </w:t>
      </w:r>
    </w:p>
    <w:p w14:paraId="0BEAF6C8" w14:textId="77777777" w:rsidR="003F4732" w:rsidRDefault="00EE3B7F">
      <w:pPr>
        <w:pStyle w:val="ListBullet"/>
      </w:pPr>
      <w:r>
        <w:t xml:space="preserve">Website development underway </w:t>
      </w:r>
    </w:p>
    <w:p w14:paraId="500A18BE" w14:textId="77777777" w:rsidR="003F4732" w:rsidRDefault="00EE3B7F">
      <w:pPr>
        <w:pStyle w:val="Heading1"/>
      </w:pPr>
      <w:r>
        <w:t>Team Meeting</w:t>
      </w:r>
    </w:p>
    <w:p w14:paraId="2E6412CE" w14:textId="493E4214" w:rsidR="003F4732" w:rsidRDefault="00EE3B7F">
      <w:r>
        <w:t>The team discusses potential improvements that could be made to the website and database. Following the meeting with Daniel (see meeting minute 6 in CW1</w:t>
      </w:r>
      <w:r>
        <w:t>), we have been given a list of requested functi</w:t>
      </w:r>
      <w:r>
        <w:t xml:space="preserve">ons. Hamza will lead the programming team with support from Mo and Adnan. The rest of the team will be handed out tasks in relation to the specification. We will also begin to compile all the deliverables into a </w:t>
      </w:r>
      <w:proofErr w:type="spellStart"/>
      <w:r>
        <w:t>G</w:t>
      </w:r>
      <w:r>
        <w:t>ithub</w:t>
      </w:r>
      <w:proofErr w:type="spellEnd"/>
      <w:r>
        <w:t xml:space="preserve"> repository.</w:t>
      </w:r>
    </w:p>
    <w:p w14:paraId="5032443F" w14:textId="77777777" w:rsidR="003F4732" w:rsidRDefault="00EE3B7F">
      <w:pPr>
        <w:pStyle w:val="Heading1"/>
      </w:pPr>
      <w:r>
        <w:t>New Tasks</w:t>
      </w:r>
    </w:p>
    <w:p w14:paraId="337115CE" w14:textId="28223141" w:rsidR="003F4732" w:rsidRDefault="00EE3B7F">
      <w:pPr>
        <w:pStyle w:val="ListParagraph"/>
        <w:numPr>
          <w:ilvl w:val="0"/>
          <w:numId w:val="3"/>
        </w:numPr>
      </w:pPr>
      <w:r>
        <w:t>Improve the web</w:t>
      </w:r>
      <w:r>
        <w:t>site and database per Daniel’</w:t>
      </w:r>
      <w:r>
        <w:t>s feedback</w:t>
      </w:r>
      <w:r>
        <w:t xml:space="preserve"> (Hamza, Mo, Adnan)</w:t>
      </w:r>
    </w:p>
    <w:p w14:paraId="145E4F6A" w14:textId="77777777" w:rsidR="003F4732" w:rsidRDefault="00EE3B7F">
      <w:pPr>
        <w:pStyle w:val="ListParagraph"/>
        <w:numPr>
          <w:ilvl w:val="0"/>
          <w:numId w:val="3"/>
        </w:numPr>
      </w:pPr>
      <w:r>
        <w:t>Story Cards (Mo, MJ)</w:t>
      </w:r>
    </w:p>
    <w:p w14:paraId="0119453E" w14:textId="77777777" w:rsidR="003F4732" w:rsidRDefault="00EE3B7F">
      <w:pPr>
        <w:pStyle w:val="ListParagraph"/>
        <w:numPr>
          <w:ilvl w:val="0"/>
          <w:numId w:val="3"/>
        </w:numPr>
      </w:pPr>
      <w:r>
        <w:t>Compile all files on GitHub (Hamza)</w:t>
      </w:r>
    </w:p>
    <w:p w14:paraId="418203AF" w14:textId="77777777" w:rsidR="003F4732" w:rsidRDefault="00EE3B7F">
      <w:pPr>
        <w:pStyle w:val="ListParagraph"/>
        <w:numPr>
          <w:ilvl w:val="0"/>
          <w:numId w:val="3"/>
        </w:numPr>
      </w:pPr>
      <w:r>
        <w:t>Meeting Minutes compiled (Mo)</w:t>
      </w:r>
    </w:p>
    <w:p w14:paraId="33D43834" w14:textId="77777777" w:rsidR="003F4732" w:rsidRDefault="00EE3B7F">
      <w:pPr>
        <w:pStyle w:val="Heading1"/>
      </w:pPr>
      <w:r>
        <w:t>Announcements</w:t>
      </w:r>
    </w:p>
    <w:p w14:paraId="6F7CE9D8" w14:textId="77777777" w:rsidR="003F4732" w:rsidRDefault="00EE3B7F">
      <w:r>
        <w:t>Deadline Friday 10/5/2022</w:t>
      </w:r>
    </w:p>
    <w:p w14:paraId="26240433" w14:textId="77777777" w:rsidR="003F4732" w:rsidRDefault="00EE3B7F">
      <w:pPr>
        <w:pStyle w:val="Heading1"/>
      </w:pPr>
      <w:r>
        <w:t>Next Meeting</w:t>
      </w:r>
    </w:p>
    <w:p w14:paraId="4EC1CE66" w14:textId="77777777" w:rsidR="003F4732" w:rsidRDefault="00EE3B7F">
      <w:r>
        <w:rPr>
          <w:color w:val="000000"/>
        </w:rPr>
        <w:t>12/4/2022 | 15:15, Zoom Call</w:t>
      </w:r>
    </w:p>
    <w:p w14:paraId="7C180FE5" w14:textId="77777777" w:rsidR="003F4732" w:rsidRDefault="00EE3B7F">
      <w:r>
        <w:rPr>
          <w:color w:val="000000"/>
        </w:rPr>
        <w:t xml:space="preserve">Motion to adjourn was </w:t>
      </w:r>
      <w:r>
        <w:rPr>
          <w:color w:val="000000"/>
        </w:rPr>
        <w:t>made at 17:00 p.m. by unanimous vote.</w:t>
      </w:r>
    </w:p>
    <w:sectPr w:rsidR="003F4732">
      <w:headerReference w:type="default" r:id="rId7"/>
      <w:footerReference w:type="default" r:id="rId8"/>
      <w:pgSz w:w="12240" w:h="15840"/>
      <w:pgMar w:top="1152"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A197E" w14:textId="77777777" w:rsidR="00000000" w:rsidRDefault="00EE3B7F">
      <w:pPr>
        <w:spacing w:after="0" w:line="240" w:lineRule="auto"/>
      </w:pPr>
      <w:r>
        <w:separator/>
      </w:r>
    </w:p>
  </w:endnote>
  <w:endnote w:type="continuationSeparator" w:id="0">
    <w:p w14:paraId="596EA53B" w14:textId="77777777" w:rsidR="00000000" w:rsidRDefault="00EE3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5E36" w14:textId="77777777" w:rsidR="0085717A" w:rsidRDefault="00EE3B7F">
    <w:pPr>
      <w:pStyle w:val="Foo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6B329" w14:textId="77777777" w:rsidR="00000000" w:rsidRDefault="00EE3B7F">
      <w:pPr>
        <w:spacing w:after="0" w:line="240" w:lineRule="auto"/>
      </w:pPr>
      <w:r>
        <w:separator/>
      </w:r>
    </w:p>
  </w:footnote>
  <w:footnote w:type="continuationSeparator" w:id="0">
    <w:p w14:paraId="525E0E31" w14:textId="77777777" w:rsidR="00000000" w:rsidRDefault="00EE3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93F6" w14:textId="77777777" w:rsidR="0085717A" w:rsidRDefault="00EE3B7F">
    <w:pPr>
      <w:pStyle w:val="Header"/>
    </w:pPr>
    <w:r>
      <w:rPr>
        <w:noProof/>
        <w:color w:val="auto"/>
      </w:rPr>
      <mc:AlternateContent>
        <mc:Choice Requires="wpg">
          <w:drawing>
            <wp:anchor distT="0" distB="0" distL="114300" distR="114300" simplePos="0" relativeHeight="251659264" behindDoc="1" locked="0" layoutInCell="1" allowOverlap="1" wp14:anchorId="2B57AEF1" wp14:editId="5DDF2A9E">
              <wp:simplePos x="0" y="0"/>
              <wp:positionH relativeFrom="page">
                <wp:posOffset>0</wp:posOffset>
              </wp:positionH>
              <wp:positionV relativeFrom="page">
                <wp:posOffset>0</wp:posOffset>
              </wp:positionV>
              <wp:extent cx="9719953" cy="10297789"/>
              <wp:effectExtent l="0" t="0" r="33647" b="8261"/>
              <wp:wrapNone/>
              <wp:docPr id="1" name="Group 6"/>
              <wp:cNvGraphicFramePr/>
              <a:graphic xmlns:a="http://schemas.openxmlformats.org/drawingml/2006/main">
                <a:graphicData uri="http://schemas.microsoft.com/office/word/2010/wordprocessingGroup">
                  <wpg:wgp>
                    <wpg:cNvGrpSpPr/>
                    <wpg:grpSpPr>
                      <a:xfrm>
                        <a:off x="0" y="0"/>
                        <a:ext cx="9719953" cy="10297789"/>
                        <a:chOff x="0" y="0"/>
                        <a:chExt cx="9719953" cy="10297789"/>
                      </a:xfrm>
                    </wpg:grpSpPr>
                    <wps:wsp>
                      <wps:cNvPr id="2" name="Freeform: Shape 9"/>
                      <wps:cNvSpPr/>
                      <wps:spPr>
                        <a:xfrm>
                          <a:off x="282028" y="0"/>
                          <a:ext cx="7853955" cy="2019059"/>
                        </a:xfrm>
                        <a:custGeom>
                          <a:avLst/>
                          <a:gdLst>
                            <a:gd name="f0" fmla="val 10800000"/>
                            <a:gd name="f1" fmla="val 5400000"/>
                            <a:gd name="f2" fmla="val 180"/>
                            <a:gd name="f3" fmla="val w"/>
                            <a:gd name="f4" fmla="val h"/>
                            <a:gd name="f5" fmla="val 0"/>
                            <a:gd name="f6" fmla="val 5350933"/>
                            <a:gd name="f7" fmla="val 1388533"/>
                            <a:gd name="f8" fmla="val 5640"/>
                            <a:gd name="f9" fmla="val 5345567"/>
                            <a:gd name="f10" fmla="val 1384014"/>
                            <a:gd name="f11" fmla="+- 0 0 -90"/>
                            <a:gd name="f12" fmla="*/ f3 1 5350933"/>
                            <a:gd name="f13" fmla="*/ f4 1 1388533"/>
                            <a:gd name="f14" fmla="+- f7 0 f5"/>
                            <a:gd name="f15" fmla="+- f6 0 f5"/>
                            <a:gd name="f16" fmla="*/ f11 f0 1"/>
                            <a:gd name="f17" fmla="*/ f15 1 5350933"/>
                            <a:gd name="f18" fmla="*/ f14 1 1388533"/>
                            <a:gd name="f19" fmla="*/ 5640 f15 1"/>
                            <a:gd name="f20" fmla="*/ 5640 f14 1"/>
                            <a:gd name="f21" fmla="*/ 5345567 f15 1"/>
                            <a:gd name="f22" fmla="*/ 1384014 f14 1"/>
                            <a:gd name="f23" fmla="*/ f16 1 f2"/>
                            <a:gd name="f24" fmla="*/ f19 1 5350933"/>
                            <a:gd name="f25" fmla="*/ f20 1 1388533"/>
                            <a:gd name="f26" fmla="*/ f21 1 5350933"/>
                            <a:gd name="f27" fmla="*/ f22 1 1388533"/>
                            <a:gd name="f28" fmla="*/ f5 1 f17"/>
                            <a:gd name="f29" fmla="*/ f6 1 f17"/>
                            <a:gd name="f30" fmla="*/ f5 1 f18"/>
                            <a:gd name="f31" fmla="*/ f7 1 f18"/>
                            <a:gd name="f32" fmla="+- f23 0 f1"/>
                            <a:gd name="f33" fmla="*/ f24 1 f17"/>
                            <a:gd name="f34" fmla="*/ f25 1 f18"/>
                            <a:gd name="f35" fmla="*/ f26 1 f17"/>
                            <a:gd name="f36" fmla="*/ f27 1 f18"/>
                            <a:gd name="f37" fmla="*/ f28 f12 1"/>
                            <a:gd name="f38" fmla="*/ f29 f12 1"/>
                            <a:gd name="f39" fmla="*/ f31 f13 1"/>
                            <a:gd name="f40" fmla="*/ f30 f13 1"/>
                            <a:gd name="f41" fmla="*/ f33 f12 1"/>
                            <a:gd name="f42" fmla="*/ f34 f13 1"/>
                            <a:gd name="f43" fmla="*/ f35 f12 1"/>
                            <a:gd name="f44" fmla="*/ f36 f13 1"/>
                          </a:gdLst>
                          <a:ahLst/>
                          <a:cxnLst>
                            <a:cxn ang="3cd4">
                              <a:pos x="hc" y="t"/>
                            </a:cxn>
                            <a:cxn ang="0">
                              <a:pos x="r" y="vc"/>
                            </a:cxn>
                            <a:cxn ang="cd4">
                              <a:pos x="hc" y="b"/>
                            </a:cxn>
                            <a:cxn ang="cd2">
                              <a:pos x="l" y="vc"/>
                            </a:cxn>
                            <a:cxn ang="f32">
                              <a:pos x="f41" y="f42"/>
                            </a:cxn>
                            <a:cxn ang="f32">
                              <a:pos x="f43" y="f42"/>
                            </a:cxn>
                            <a:cxn ang="f32">
                              <a:pos x="f43" y="f44"/>
                            </a:cxn>
                            <a:cxn ang="f32">
                              <a:pos x="f41" y="f44"/>
                            </a:cxn>
                          </a:cxnLst>
                          <a:rect l="f37" t="f40" r="f38" b="f39"/>
                          <a:pathLst>
                            <a:path w="5350933" h="1388533">
                              <a:moveTo>
                                <a:pt x="f8" y="f8"/>
                              </a:moveTo>
                              <a:lnTo>
                                <a:pt x="f9" y="f8"/>
                              </a:lnTo>
                              <a:lnTo>
                                <a:pt x="f9" y="f10"/>
                              </a:lnTo>
                              <a:lnTo>
                                <a:pt x="f8" y="f10"/>
                              </a:lnTo>
                              <a:close/>
                            </a:path>
                          </a:pathLst>
                        </a:custGeom>
                        <a:solidFill>
                          <a:srgbClr val="2F3342"/>
                        </a:solidFill>
                        <a:ln cap="flat">
                          <a:noFill/>
                          <a:prstDash val="solid"/>
                        </a:ln>
                      </wps:spPr>
                      <wps:bodyPr lIns="0" tIns="0" rIns="0" bIns="0"/>
                    </wps:wsp>
                    <wps:wsp>
                      <wps:cNvPr id="3" name="Freeform: Shape 10"/>
                      <wps:cNvSpPr/>
                      <wps:spPr>
                        <a:xfrm>
                          <a:off x="1554992" y="563846"/>
                          <a:ext cx="8164961" cy="8752993"/>
                        </a:xfrm>
                        <a:custGeom>
                          <a:avLst/>
                          <a:gdLst>
                            <a:gd name="f0" fmla="val 10800000"/>
                            <a:gd name="f1" fmla="val 5400000"/>
                            <a:gd name="f2" fmla="val 180"/>
                            <a:gd name="f3" fmla="val w"/>
                            <a:gd name="f4" fmla="val h"/>
                            <a:gd name="f5" fmla="val 0"/>
                            <a:gd name="f6" fmla="val 5339927"/>
                            <a:gd name="f7" fmla="val 6018954"/>
                            <a:gd name="f8" fmla="val 915247"/>
                            <a:gd name="f9" fmla="val 3787987"/>
                            <a:gd name="f10" fmla="val 3374067"/>
                            <a:gd name="f11" fmla="val 956949"/>
                            <a:gd name="f12" fmla="val 3327400"/>
                            <a:gd name="f13" fmla="val 435187"/>
                            <a:gd name="f14" fmla="val 476889"/>
                            <a:gd name="f15" fmla="val 236435"/>
                            <a:gd name="f16" fmla="val 3132667"/>
                            <a:gd name="f17" fmla="val 2892213"/>
                            <a:gd name="f18" fmla="val 238760"/>
                            <a:gd name="f19" fmla="val 150707"/>
                            <a:gd name="f20" fmla="val 68580"/>
                            <a:gd name="f21" fmla="val 26247"/>
                            <a:gd name="f22" fmla="val 71120"/>
                            <a:gd name="f23" fmla="+- 0 0 -90"/>
                            <a:gd name="f24" fmla="*/ f3 1 5339927"/>
                            <a:gd name="f25" fmla="*/ f4 1 6018954"/>
                            <a:gd name="f26" fmla="+- f7 0 f5"/>
                            <a:gd name="f27" fmla="+- f6 0 f5"/>
                            <a:gd name="f28" fmla="*/ f23 f0 1"/>
                            <a:gd name="f29" fmla="*/ f27 1 5339927"/>
                            <a:gd name="f30" fmla="*/ f26 1 6018954"/>
                            <a:gd name="f31" fmla="*/ 5339927 f27 1"/>
                            <a:gd name="f32" fmla="*/ 915247 f26 1"/>
                            <a:gd name="f33" fmla="*/ 3787987 f27 1"/>
                            <a:gd name="f34" fmla="*/ 3327400 f27 1"/>
                            <a:gd name="f35" fmla="*/ 435187 f26 1"/>
                            <a:gd name="f36" fmla="*/ 476889 f26 1"/>
                            <a:gd name="f37" fmla="*/ 2892213 f27 1"/>
                            <a:gd name="f38" fmla="*/ 0 f26 1"/>
                            <a:gd name="f39" fmla="*/ 238760 f27 1"/>
                            <a:gd name="f40" fmla="*/ 0 f27 1"/>
                            <a:gd name="f41" fmla="*/ 71120 f26 1"/>
                            <a:gd name="f42" fmla="*/ 6018954 f26 1"/>
                            <a:gd name="f43" fmla="*/ f28 1 f2"/>
                            <a:gd name="f44" fmla="*/ f31 1 5339927"/>
                            <a:gd name="f45" fmla="*/ f32 1 6018954"/>
                            <a:gd name="f46" fmla="*/ f33 1 5339927"/>
                            <a:gd name="f47" fmla="*/ f34 1 5339927"/>
                            <a:gd name="f48" fmla="*/ f35 1 6018954"/>
                            <a:gd name="f49" fmla="*/ f36 1 6018954"/>
                            <a:gd name="f50" fmla="*/ f37 1 5339927"/>
                            <a:gd name="f51" fmla="*/ f38 1 6018954"/>
                            <a:gd name="f52" fmla="*/ f39 1 5339927"/>
                            <a:gd name="f53" fmla="*/ f40 1 5339927"/>
                            <a:gd name="f54" fmla="*/ f41 1 6018954"/>
                            <a:gd name="f55" fmla="*/ f42 1 6018954"/>
                            <a:gd name="f56" fmla="*/ f5 1 f29"/>
                            <a:gd name="f57" fmla="*/ f6 1 f29"/>
                            <a:gd name="f58" fmla="*/ f5 1 f30"/>
                            <a:gd name="f59" fmla="*/ f7 1 f30"/>
                            <a:gd name="f60" fmla="+- f43 0 f1"/>
                            <a:gd name="f61" fmla="*/ f44 1 f29"/>
                            <a:gd name="f62" fmla="*/ f45 1 f30"/>
                            <a:gd name="f63" fmla="*/ f46 1 f29"/>
                            <a:gd name="f64" fmla="*/ f47 1 f29"/>
                            <a:gd name="f65" fmla="*/ f48 1 f30"/>
                            <a:gd name="f66" fmla="*/ f49 1 f30"/>
                            <a:gd name="f67" fmla="*/ f50 1 f29"/>
                            <a:gd name="f68" fmla="*/ f51 1 f30"/>
                            <a:gd name="f69" fmla="*/ f52 1 f29"/>
                            <a:gd name="f70" fmla="*/ f53 1 f29"/>
                            <a:gd name="f71" fmla="*/ f54 1 f30"/>
                            <a:gd name="f72" fmla="*/ f55 1 f30"/>
                            <a:gd name="f73" fmla="*/ f56 f24 1"/>
                            <a:gd name="f74" fmla="*/ f57 f24 1"/>
                            <a:gd name="f75" fmla="*/ f59 f25 1"/>
                            <a:gd name="f76" fmla="*/ f58 f25 1"/>
                            <a:gd name="f77" fmla="*/ f61 f24 1"/>
                            <a:gd name="f78" fmla="*/ f62 f25 1"/>
                            <a:gd name="f79" fmla="*/ f63 f24 1"/>
                            <a:gd name="f80" fmla="*/ f64 f24 1"/>
                            <a:gd name="f81" fmla="*/ f65 f25 1"/>
                            <a:gd name="f82" fmla="*/ f66 f25 1"/>
                            <a:gd name="f83" fmla="*/ f67 f24 1"/>
                            <a:gd name="f84" fmla="*/ f68 f25 1"/>
                            <a:gd name="f85" fmla="*/ f69 f24 1"/>
                            <a:gd name="f86" fmla="*/ f70 f24 1"/>
                            <a:gd name="f87" fmla="*/ f71 f25 1"/>
                            <a:gd name="f88" fmla="*/ f72 f25 1"/>
                          </a:gdLst>
                          <a:ahLst/>
                          <a:cxnLst>
                            <a:cxn ang="3cd4">
                              <a:pos x="hc" y="t"/>
                            </a:cxn>
                            <a:cxn ang="0">
                              <a:pos x="r" y="vc"/>
                            </a:cxn>
                            <a:cxn ang="cd4">
                              <a:pos x="hc" y="b"/>
                            </a:cxn>
                            <a:cxn ang="cd2">
                              <a:pos x="l" y="vc"/>
                            </a:cxn>
                            <a:cxn ang="f60">
                              <a:pos x="f77" y="f78"/>
                            </a:cxn>
                            <a:cxn ang="f60">
                              <a:pos x="f79" y="f78"/>
                            </a:cxn>
                            <a:cxn ang="f60">
                              <a:pos x="f80" y="f81"/>
                            </a:cxn>
                            <a:cxn ang="f60">
                              <a:pos x="f80" y="f82"/>
                            </a:cxn>
                            <a:cxn ang="f60">
                              <a:pos x="f83" y="f84"/>
                            </a:cxn>
                            <a:cxn ang="f60">
                              <a:pos x="f85" y="f84"/>
                            </a:cxn>
                            <a:cxn ang="f60">
                              <a:pos x="f86" y="f87"/>
                            </a:cxn>
                            <a:cxn ang="f60">
                              <a:pos x="f86" y="f88"/>
                            </a:cxn>
                            <a:cxn ang="f60">
                              <a:pos x="f77" y="f88"/>
                            </a:cxn>
                            <a:cxn ang="f60">
                              <a:pos x="f77" y="f78"/>
                            </a:cxn>
                          </a:cxnLst>
                          <a:rect l="f73" t="f76" r="f74" b="f75"/>
                          <a:pathLst>
                            <a:path w="5339927" h="6018954">
                              <a:moveTo>
                                <a:pt x="f6" y="f8"/>
                              </a:moveTo>
                              <a:lnTo>
                                <a:pt x="f9" y="f8"/>
                              </a:lnTo>
                              <a:cubicBezTo>
                                <a:pt x="f9" y="f8"/>
                                <a:pt x="f10" y="f11"/>
                                <a:pt x="f12" y="f13"/>
                              </a:cubicBezTo>
                              <a:lnTo>
                                <a:pt x="f12" y="f14"/>
                              </a:lnTo>
                              <a:cubicBezTo>
                                <a:pt x="f12" y="f15"/>
                                <a:pt x="f16" y="f5"/>
                                <a:pt x="f17" y="f5"/>
                              </a:cubicBezTo>
                              <a:lnTo>
                                <a:pt x="f18" y="f5"/>
                              </a:lnTo>
                              <a:cubicBezTo>
                                <a:pt x="f19" y="f5"/>
                                <a:pt x="f20" y="f21"/>
                                <a:pt x="f5" y="f22"/>
                              </a:cubicBezTo>
                              <a:lnTo>
                                <a:pt x="f5" y="f7"/>
                              </a:lnTo>
                              <a:lnTo>
                                <a:pt x="f6" y="f7"/>
                              </a:lnTo>
                              <a:lnTo>
                                <a:pt x="f6" y="f8"/>
                              </a:lnTo>
                              <a:close/>
                            </a:path>
                          </a:pathLst>
                        </a:custGeom>
                        <a:solidFill>
                          <a:srgbClr val="E7E6E6"/>
                        </a:solidFill>
                        <a:ln cap="flat">
                          <a:noFill/>
                          <a:prstDash val="solid"/>
                        </a:ln>
                        <a:effectLst>
                          <a:outerShdw dist="38103" algn="tl">
                            <a:srgbClr val="000000">
                              <a:alpha val="40000"/>
                            </a:srgbClr>
                          </a:outerShdw>
                        </a:effectLst>
                      </wps:spPr>
                      <wps:bodyPr lIns="0" tIns="0" rIns="0" bIns="0"/>
                    </wps:wsp>
                    <wps:wsp>
                      <wps:cNvPr id="4" name="Freeform: Shape 19"/>
                      <wps:cNvSpPr/>
                      <wps:spPr>
                        <a:xfrm>
                          <a:off x="747000" y="563846"/>
                          <a:ext cx="8164961" cy="8752993"/>
                        </a:xfrm>
                        <a:custGeom>
                          <a:avLst/>
                          <a:gdLst>
                            <a:gd name="f0" fmla="val 10800000"/>
                            <a:gd name="f1" fmla="val 5400000"/>
                            <a:gd name="f2" fmla="val 180"/>
                            <a:gd name="f3" fmla="val w"/>
                            <a:gd name="f4" fmla="val h"/>
                            <a:gd name="f5" fmla="val 0"/>
                            <a:gd name="f6" fmla="val 5339927"/>
                            <a:gd name="f7" fmla="val 6018954"/>
                            <a:gd name="f8" fmla="val 915247"/>
                            <a:gd name="f9" fmla="val 3787987"/>
                            <a:gd name="f10" fmla="val 3374067"/>
                            <a:gd name="f11" fmla="val 956949"/>
                            <a:gd name="f12" fmla="val 3327400"/>
                            <a:gd name="f13" fmla="val 435187"/>
                            <a:gd name="f14" fmla="val 476889"/>
                            <a:gd name="f15" fmla="val 236435"/>
                            <a:gd name="f16" fmla="val 3132667"/>
                            <a:gd name="f17" fmla="val 2892213"/>
                            <a:gd name="f18" fmla="val 238760"/>
                            <a:gd name="f19" fmla="val 150707"/>
                            <a:gd name="f20" fmla="val 68580"/>
                            <a:gd name="f21" fmla="val 26247"/>
                            <a:gd name="f22" fmla="val 71120"/>
                            <a:gd name="f23" fmla="+- 0 0 -90"/>
                            <a:gd name="f24" fmla="*/ f3 1 5339927"/>
                            <a:gd name="f25" fmla="*/ f4 1 6018954"/>
                            <a:gd name="f26" fmla="+- f7 0 f5"/>
                            <a:gd name="f27" fmla="+- f6 0 f5"/>
                            <a:gd name="f28" fmla="*/ f23 f0 1"/>
                            <a:gd name="f29" fmla="*/ f27 1 5339927"/>
                            <a:gd name="f30" fmla="*/ f26 1 6018954"/>
                            <a:gd name="f31" fmla="*/ 5339927 f27 1"/>
                            <a:gd name="f32" fmla="*/ 915247 f26 1"/>
                            <a:gd name="f33" fmla="*/ 3787987 f27 1"/>
                            <a:gd name="f34" fmla="*/ 3327400 f27 1"/>
                            <a:gd name="f35" fmla="*/ 435187 f26 1"/>
                            <a:gd name="f36" fmla="*/ 476889 f26 1"/>
                            <a:gd name="f37" fmla="*/ 2892213 f27 1"/>
                            <a:gd name="f38" fmla="*/ 0 f26 1"/>
                            <a:gd name="f39" fmla="*/ 238760 f27 1"/>
                            <a:gd name="f40" fmla="*/ 0 f27 1"/>
                            <a:gd name="f41" fmla="*/ 71120 f26 1"/>
                            <a:gd name="f42" fmla="*/ 6018954 f26 1"/>
                            <a:gd name="f43" fmla="*/ f28 1 f2"/>
                            <a:gd name="f44" fmla="*/ f31 1 5339927"/>
                            <a:gd name="f45" fmla="*/ f32 1 6018954"/>
                            <a:gd name="f46" fmla="*/ f33 1 5339927"/>
                            <a:gd name="f47" fmla="*/ f34 1 5339927"/>
                            <a:gd name="f48" fmla="*/ f35 1 6018954"/>
                            <a:gd name="f49" fmla="*/ f36 1 6018954"/>
                            <a:gd name="f50" fmla="*/ f37 1 5339927"/>
                            <a:gd name="f51" fmla="*/ f38 1 6018954"/>
                            <a:gd name="f52" fmla="*/ f39 1 5339927"/>
                            <a:gd name="f53" fmla="*/ f40 1 5339927"/>
                            <a:gd name="f54" fmla="*/ f41 1 6018954"/>
                            <a:gd name="f55" fmla="*/ f42 1 6018954"/>
                            <a:gd name="f56" fmla="*/ f5 1 f29"/>
                            <a:gd name="f57" fmla="*/ f6 1 f29"/>
                            <a:gd name="f58" fmla="*/ f5 1 f30"/>
                            <a:gd name="f59" fmla="*/ f7 1 f30"/>
                            <a:gd name="f60" fmla="+- f43 0 f1"/>
                            <a:gd name="f61" fmla="*/ f44 1 f29"/>
                            <a:gd name="f62" fmla="*/ f45 1 f30"/>
                            <a:gd name="f63" fmla="*/ f46 1 f29"/>
                            <a:gd name="f64" fmla="*/ f47 1 f29"/>
                            <a:gd name="f65" fmla="*/ f48 1 f30"/>
                            <a:gd name="f66" fmla="*/ f49 1 f30"/>
                            <a:gd name="f67" fmla="*/ f50 1 f29"/>
                            <a:gd name="f68" fmla="*/ f51 1 f30"/>
                            <a:gd name="f69" fmla="*/ f52 1 f29"/>
                            <a:gd name="f70" fmla="*/ f53 1 f29"/>
                            <a:gd name="f71" fmla="*/ f54 1 f30"/>
                            <a:gd name="f72" fmla="*/ f55 1 f30"/>
                            <a:gd name="f73" fmla="*/ f56 f24 1"/>
                            <a:gd name="f74" fmla="*/ f57 f24 1"/>
                            <a:gd name="f75" fmla="*/ f59 f25 1"/>
                            <a:gd name="f76" fmla="*/ f58 f25 1"/>
                            <a:gd name="f77" fmla="*/ f61 f24 1"/>
                            <a:gd name="f78" fmla="*/ f62 f25 1"/>
                            <a:gd name="f79" fmla="*/ f63 f24 1"/>
                            <a:gd name="f80" fmla="*/ f64 f24 1"/>
                            <a:gd name="f81" fmla="*/ f65 f25 1"/>
                            <a:gd name="f82" fmla="*/ f66 f25 1"/>
                            <a:gd name="f83" fmla="*/ f67 f24 1"/>
                            <a:gd name="f84" fmla="*/ f68 f25 1"/>
                            <a:gd name="f85" fmla="*/ f69 f24 1"/>
                            <a:gd name="f86" fmla="*/ f70 f24 1"/>
                            <a:gd name="f87" fmla="*/ f71 f25 1"/>
                            <a:gd name="f88" fmla="*/ f72 f25 1"/>
                          </a:gdLst>
                          <a:ahLst/>
                          <a:cxnLst>
                            <a:cxn ang="3cd4">
                              <a:pos x="hc" y="t"/>
                            </a:cxn>
                            <a:cxn ang="0">
                              <a:pos x="r" y="vc"/>
                            </a:cxn>
                            <a:cxn ang="cd4">
                              <a:pos x="hc" y="b"/>
                            </a:cxn>
                            <a:cxn ang="cd2">
                              <a:pos x="l" y="vc"/>
                            </a:cxn>
                            <a:cxn ang="f60">
                              <a:pos x="f77" y="f78"/>
                            </a:cxn>
                            <a:cxn ang="f60">
                              <a:pos x="f79" y="f78"/>
                            </a:cxn>
                            <a:cxn ang="f60">
                              <a:pos x="f80" y="f81"/>
                            </a:cxn>
                            <a:cxn ang="f60">
                              <a:pos x="f80" y="f82"/>
                            </a:cxn>
                            <a:cxn ang="f60">
                              <a:pos x="f83" y="f84"/>
                            </a:cxn>
                            <a:cxn ang="f60">
                              <a:pos x="f85" y="f84"/>
                            </a:cxn>
                            <a:cxn ang="f60">
                              <a:pos x="f86" y="f87"/>
                            </a:cxn>
                            <a:cxn ang="f60">
                              <a:pos x="f86" y="f88"/>
                            </a:cxn>
                            <a:cxn ang="f60">
                              <a:pos x="f77" y="f88"/>
                            </a:cxn>
                            <a:cxn ang="f60">
                              <a:pos x="f77" y="f78"/>
                            </a:cxn>
                          </a:cxnLst>
                          <a:rect l="f73" t="f76" r="f74" b="f75"/>
                          <a:pathLst>
                            <a:path w="5339927" h="6018954">
                              <a:moveTo>
                                <a:pt x="f6" y="f8"/>
                              </a:moveTo>
                              <a:lnTo>
                                <a:pt x="f9" y="f8"/>
                              </a:lnTo>
                              <a:cubicBezTo>
                                <a:pt x="f9" y="f8"/>
                                <a:pt x="f10" y="f11"/>
                                <a:pt x="f12" y="f13"/>
                              </a:cubicBezTo>
                              <a:lnTo>
                                <a:pt x="f12" y="f14"/>
                              </a:lnTo>
                              <a:cubicBezTo>
                                <a:pt x="f12" y="f15"/>
                                <a:pt x="f16" y="f5"/>
                                <a:pt x="f17" y="f5"/>
                              </a:cubicBezTo>
                              <a:lnTo>
                                <a:pt x="f18" y="f5"/>
                              </a:lnTo>
                              <a:cubicBezTo>
                                <a:pt x="f19" y="f5"/>
                                <a:pt x="f20" y="f21"/>
                                <a:pt x="f5" y="f22"/>
                              </a:cubicBezTo>
                              <a:lnTo>
                                <a:pt x="f5" y="f7"/>
                              </a:lnTo>
                              <a:lnTo>
                                <a:pt x="f6" y="f7"/>
                              </a:lnTo>
                              <a:lnTo>
                                <a:pt x="f6" y="f8"/>
                              </a:lnTo>
                              <a:close/>
                            </a:path>
                          </a:pathLst>
                        </a:custGeom>
                        <a:solidFill>
                          <a:srgbClr val="C0F400"/>
                        </a:solidFill>
                        <a:ln cap="flat">
                          <a:noFill/>
                          <a:prstDash val="solid"/>
                        </a:ln>
                        <a:effectLst>
                          <a:outerShdw dist="38103" algn="tl">
                            <a:srgbClr val="000000">
                              <a:alpha val="40000"/>
                            </a:srgbClr>
                          </a:outerShdw>
                        </a:effectLst>
                      </wps:spPr>
                      <wps:bodyPr lIns="0" tIns="0" rIns="0" bIns="0"/>
                    </wps:wsp>
                    <wps:wsp>
                      <wps:cNvPr id="5" name="Freeform: Shape 20"/>
                      <wps:cNvSpPr/>
                      <wps:spPr>
                        <a:xfrm>
                          <a:off x="297280" y="9326358"/>
                          <a:ext cx="7841885" cy="971431"/>
                        </a:xfrm>
                        <a:custGeom>
                          <a:avLst/>
                          <a:gdLst>
                            <a:gd name="f0" fmla="val 10800000"/>
                            <a:gd name="f1" fmla="val 5400000"/>
                            <a:gd name="f2" fmla="val 180"/>
                            <a:gd name="f3" fmla="val w"/>
                            <a:gd name="f4" fmla="val h"/>
                            <a:gd name="f5" fmla="val 0"/>
                            <a:gd name="f6" fmla="val 5342466"/>
                            <a:gd name="f7" fmla="val 1041399"/>
                            <a:gd name="f8" fmla="val 5640"/>
                            <a:gd name="f9" fmla="val 5339640"/>
                            <a:gd name="f10" fmla="val 1036880"/>
                            <a:gd name="f11" fmla="+- 0 0 -90"/>
                            <a:gd name="f12" fmla="*/ f3 1 5342466"/>
                            <a:gd name="f13" fmla="*/ f4 1 1041399"/>
                            <a:gd name="f14" fmla="+- f7 0 f5"/>
                            <a:gd name="f15" fmla="+- f6 0 f5"/>
                            <a:gd name="f16" fmla="*/ f11 f0 1"/>
                            <a:gd name="f17" fmla="*/ f15 1 5342466"/>
                            <a:gd name="f18" fmla="*/ f14 1 1041399"/>
                            <a:gd name="f19" fmla="*/ 5640 f15 1"/>
                            <a:gd name="f20" fmla="*/ 5640 f14 1"/>
                            <a:gd name="f21" fmla="*/ 5339640 f15 1"/>
                            <a:gd name="f22" fmla="*/ 1036880 f14 1"/>
                            <a:gd name="f23" fmla="*/ f16 1 f2"/>
                            <a:gd name="f24" fmla="*/ f19 1 5342466"/>
                            <a:gd name="f25" fmla="*/ f20 1 1041399"/>
                            <a:gd name="f26" fmla="*/ f21 1 5342466"/>
                            <a:gd name="f27" fmla="*/ f22 1 1041399"/>
                            <a:gd name="f28" fmla="*/ f5 1 f17"/>
                            <a:gd name="f29" fmla="*/ f6 1 f17"/>
                            <a:gd name="f30" fmla="*/ f5 1 f18"/>
                            <a:gd name="f31" fmla="*/ f7 1 f18"/>
                            <a:gd name="f32" fmla="+- f23 0 f1"/>
                            <a:gd name="f33" fmla="*/ f24 1 f17"/>
                            <a:gd name="f34" fmla="*/ f25 1 f18"/>
                            <a:gd name="f35" fmla="*/ f26 1 f17"/>
                            <a:gd name="f36" fmla="*/ f27 1 f18"/>
                            <a:gd name="f37" fmla="*/ f28 f12 1"/>
                            <a:gd name="f38" fmla="*/ f29 f12 1"/>
                            <a:gd name="f39" fmla="*/ f31 f13 1"/>
                            <a:gd name="f40" fmla="*/ f30 f13 1"/>
                            <a:gd name="f41" fmla="*/ f33 f12 1"/>
                            <a:gd name="f42" fmla="*/ f34 f13 1"/>
                            <a:gd name="f43" fmla="*/ f35 f12 1"/>
                            <a:gd name="f44" fmla="*/ f36 f13 1"/>
                          </a:gdLst>
                          <a:ahLst/>
                          <a:cxnLst>
                            <a:cxn ang="3cd4">
                              <a:pos x="hc" y="t"/>
                            </a:cxn>
                            <a:cxn ang="0">
                              <a:pos x="r" y="vc"/>
                            </a:cxn>
                            <a:cxn ang="cd4">
                              <a:pos x="hc" y="b"/>
                            </a:cxn>
                            <a:cxn ang="cd2">
                              <a:pos x="l" y="vc"/>
                            </a:cxn>
                            <a:cxn ang="f32">
                              <a:pos x="f41" y="f42"/>
                            </a:cxn>
                            <a:cxn ang="f32">
                              <a:pos x="f43" y="f42"/>
                            </a:cxn>
                            <a:cxn ang="f32">
                              <a:pos x="f43" y="f44"/>
                            </a:cxn>
                            <a:cxn ang="f32">
                              <a:pos x="f41" y="f44"/>
                            </a:cxn>
                          </a:cxnLst>
                          <a:rect l="f37" t="f40" r="f38" b="f39"/>
                          <a:pathLst>
                            <a:path w="5342466" h="1041399">
                              <a:moveTo>
                                <a:pt x="f8" y="f8"/>
                              </a:moveTo>
                              <a:lnTo>
                                <a:pt x="f9" y="f8"/>
                              </a:lnTo>
                              <a:lnTo>
                                <a:pt x="f9" y="f10"/>
                              </a:lnTo>
                              <a:lnTo>
                                <a:pt x="f8" y="f10"/>
                              </a:lnTo>
                              <a:close/>
                            </a:path>
                          </a:pathLst>
                        </a:custGeom>
                        <a:solidFill>
                          <a:srgbClr val="2F3342"/>
                        </a:solidFill>
                        <a:ln cap="flat">
                          <a:noFill/>
                          <a:prstDash val="solid"/>
                        </a:ln>
                      </wps:spPr>
                      <wps:bodyPr lIns="0" tIns="0" rIns="0" bIns="0"/>
                    </wps:wsp>
                    <wps:wsp>
                      <wps:cNvPr id="6" name="Freeform: Shape 21"/>
                      <wps:cNvSpPr/>
                      <wps:spPr>
                        <a:xfrm>
                          <a:off x="0" y="563846"/>
                          <a:ext cx="8164961" cy="8752993"/>
                        </a:xfrm>
                        <a:custGeom>
                          <a:avLst/>
                          <a:gdLst>
                            <a:gd name="f0" fmla="val 10800000"/>
                            <a:gd name="f1" fmla="val 5400000"/>
                            <a:gd name="f2" fmla="val 180"/>
                            <a:gd name="f3" fmla="val w"/>
                            <a:gd name="f4" fmla="val h"/>
                            <a:gd name="f5" fmla="val 0"/>
                            <a:gd name="f6" fmla="val 5339927"/>
                            <a:gd name="f7" fmla="val 6018954"/>
                            <a:gd name="f8" fmla="val 915247"/>
                            <a:gd name="f9" fmla="val 3787987"/>
                            <a:gd name="f10" fmla="val 3374067"/>
                            <a:gd name="f11" fmla="val 956949"/>
                            <a:gd name="f12" fmla="val 3327400"/>
                            <a:gd name="f13" fmla="val 435187"/>
                            <a:gd name="f14" fmla="val 476889"/>
                            <a:gd name="f15" fmla="val 236435"/>
                            <a:gd name="f16" fmla="val 3132667"/>
                            <a:gd name="f17" fmla="val 2892213"/>
                            <a:gd name="f18" fmla="val 238760"/>
                            <a:gd name="f19" fmla="val 150707"/>
                            <a:gd name="f20" fmla="val 68580"/>
                            <a:gd name="f21" fmla="val 26247"/>
                            <a:gd name="f22" fmla="val 71120"/>
                            <a:gd name="f23" fmla="+- 0 0 -90"/>
                            <a:gd name="f24" fmla="*/ f3 1 5339927"/>
                            <a:gd name="f25" fmla="*/ f4 1 6018954"/>
                            <a:gd name="f26" fmla="+- f7 0 f5"/>
                            <a:gd name="f27" fmla="+- f6 0 f5"/>
                            <a:gd name="f28" fmla="*/ f23 f0 1"/>
                            <a:gd name="f29" fmla="*/ f27 1 5339927"/>
                            <a:gd name="f30" fmla="*/ f26 1 6018954"/>
                            <a:gd name="f31" fmla="*/ 5339927 f27 1"/>
                            <a:gd name="f32" fmla="*/ 915247 f26 1"/>
                            <a:gd name="f33" fmla="*/ 3787987 f27 1"/>
                            <a:gd name="f34" fmla="*/ 3327400 f27 1"/>
                            <a:gd name="f35" fmla="*/ 435187 f26 1"/>
                            <a:gd name="f36" fmla="*/ 476889 f26 1"/>
                            <a:gd name="f37" fmla="*/ 2892213 f27 1"/>
                            <a:gd name="f38" fmla="*/ 0 f26 1"/>
                            <a:gd name="f39" fmla="*/ 238760 f27 1"/>
                            <a:gd name="f40" fmla="*/ 0 f27 1"/>
                            <a:gd name="f41" fmla="*/ 71120 f26 1"/>
                            <a:gd name="f42" fmla="*/ 6018954 f26 1"/>
                            <a:gd name="f43" fmla="*/ f28 1 f2"/>
                            <a:gd name="f44" fmla="*/ f31 1 5339927"/>
                            <a:gd name="f45" fmla="*/ f32 1 6018954"/>
                            <a:gd name="f46" fmla="*/ f33 1 5339927"/>
                            <a:gd name="f47" fmla="*/ f34 1 5339927"/>
                            <a:gd name="f48" fmla="*/ f35 1 6018954"/>
                            <a:gd name="f49" fmla="*/ f36 1 6018954"/>
                            <a:gd name="f50" fmla="*/ f37 1 5339927"/>
                            <a:gd name="f51" fmla="*/ f38 1 6018954"/>
                            <a:gd name="f52" fmla="*/ f39 1 5339927"/>
                            <a:gd name="f53" fmla="*/ f40 1 5339927"/>
                            <a:gd name="f54" fmla="*/ f41 1 6018954"/>
                            <a:gd name="f55" fmla="*/ f42 1 6018954"/>
                            <a:gd name="f56" fmla="*/ f5 1 f29"/>
                            <a:gd name="f57" fmla="*/ f6 1 f29"/>
                            <a:gd name="f58" fmla="*/ f5 1 f30"/>
                            <a:gd name="f59" fmla="*/ f7 1 f30"/>
                            <a:gd name="f60" fmla="+- f43 0 f1"/>
                            <a:gd name="f61" fmla="*/ f44 1 f29"/>
                            <a:gd name="f62" fmla="*/ f45 1 f30"/>
                            <a:gd name="f63" fmla="*/ f46 1 f29"/>
                            <a:gd name="f64" fmla="*/ f47 1 f29"/>
                            <a:gd name="f65" fmla="*/ f48 1 f30"/>
                            <a:gd name="f66" fmla="*/ f49 1 f30"/>
                            <a:gd name="f67" fmla="*/ f50 1 f29"/>
                            <a:gd name="f68" fmla="*/ f51 1 f30"/>
                            <a:gd name="f69" fmla="*/ f52 1 f29"/>
                            <a:gd name="f70" fmla="*/ f53 1 f29"/>
                            <a:gd name="f71" fmla="*/ f54 1 f30"/>
                            <a:gd name="f72" fmla="*/ f55 1 f30"/>
                            <a:gd name="f73" fmla="*/ f56 f24 1"/>
                            <a:gd name="f74" fmla="*/ f57 f24 1"/>
                            <a:gd name="f75" fmla="*/ f59 f25 1"/>
                            <a:gd name="f76" fmla="*/ f58 f25 1"/>
                            <a:gd name="f77" fmla="*/ f61 f24 1"/>
                            <a:gd name="f78" fmla="*/ f62 f25 1"/>
                            <a:gd name="f79" fmla="*/ f63 f24 1"/>
                            <a:gd name="f80" fmla="*/ f64 f24 1"/>
                            <a:gd name="f81" fmla="*/ f65 f25 1"/>
                            <a:gd name="f82" fmla="*/ f66 f25 1"/>
                            <a:gd name="f83" fmla="*/ f67 f24 1"/>
                            <a:gd name="f84" fmla="*/ f68 f25 1"/>
                            <a:gd name="f85" fmla="*/ f69 f24 1"/>
                            <a:gd name="f86" fmla="*/ f70 f24 1"/>
                            <a:gd name="f87" fmla="*/ f71 f25 1"/>
                            <a:gd name="f88" fmla="*/ f72 f25 1"/>
                          </a:gdLst>
                          <a:ahLst/>
                          <a:cxnLst>
                            <a:cxn ang="3cd4">
                              <a:pos x="hc" y="t"/>
                            </a:cxn>
                            <a:cxn ang="0">
                              <a:pos x="r" y="vc"/>
                            </a:cxn>
                            <a:cxn ang="cd4">
                              <a:pos x="hc" y="b"/>
                            </a:cxn>
                            <a:cxn ang="cd2">
                              <a:pos x="l" y="vc"/>
                            </a:cxn>
                            <a:cxn ang="f60">
                              <a:pos x="f77" y="f78"/>
                            </a:cxn>
                            <a:cxn ang="f60">
                              <a:pos x="f79" y="f78"/>
                            </a:cxn>
                            <a:cxn ang="f60">
                              <a:pos x="f80" y="f81"/>
                            </a:cxn>
                            <a:cxn ang="f60">
                              <a:pos x="f80" y="f82"/>
                            </a:cxn>
                            <a:cxn ang="f60">
                              <a:pos x="f83" y="f84"/>
                            </a:cxn>
                            <a:cxn ang="f60">
                              <a:pos x="f85" y="f84"/>
                            </a:cxn>
                            <a:cxn ang="f60">
                              <a:pos x="f86" y="f87"/>
                            </a:cxn>
                            <a:cxn ang="f60">
                              <a:pos x="f86" y="f88"/>
                            </a:cxn>
                            <a:cxn ang="f60">
                              <a:pos x="f77" y="f88"/>
                            </a:cxn>
                            <a:cxn ang="f60">
                              <a:pos x="f77" y="f78"/>
                            </a:cxn>
                          </a:cxnLst>
                          <a:rect l="f73" t="f76" r="f74" b="f75"/>
                          <a:pathLst>
                            <a:path w="5339927" h="6018954">
                              <a:moveTo>
                                <a:pt x="f6" y="f8"/>
                              </a:moveTo>
                              <a:lnTo>
                                <a:pt x="f9" y="f8"/>
                              </a:lnTo>
                              <a:cubicBezTo>
                                <a:pt x="f9" y="f8"/>
                                <a:pt x="f10" y="f11"/>
                                <a:pt x="f12" y="f13"/>
                              </a:cubicBezTo>
                              <a:lnTo>
                                <a:pt x="f12" y="f14"/>
                              </a:lnTo>
                              <a:cubicBezTo>
                                <a:pt x="f12" y="f15"/>
                                <a:pt x="f16" y="f5"/>
                                <a:pt x="f17" y="f5"/>
                              </a:cubicBezTo>
                              <a:lnTo>
                                <a:pt x="f18" y="f5"/>
                              </a:lnTo>
                              <a:cubicBezTo>
                                <a:pt x="f19" y="f5"/>
                                <a:pt x="f20" y="f21"/>
                                <a:pt x="f5" y="f22"/>
                              </a:cubicBezTo>
                              <a:lnTo>
                                <a:pt x="f5" y="f7"/>
                              </a:lnTo>
                              <a:lnTo>
                                <a:pt x="f6" y="f7"/>
                              </a:lnTo>
                              <a:lnTo>
                                <a:pt x="f6" y="f8"/>
                              </a:lnTo>
                              <a:close/>
                            </a:path>
                          </a:pathLst>
                        </a:custGeom>
                        <a:solidFill>
                          <a:srgbClr val="FFFFFF"/>
                        </a:solidFill>
                        <a:ln cap="flat">
                          <a:noFill/>
                          <a:prstDash val="solid"/>
                        </a:ln>
                        <a:effectLst>
                          <a:outerShdw dist="38103" algn="tl">
                            <a:srgbClr val="000000">
                              <a:alpha val="40000"/>
                            </a:srgbClr>
                          </a:outerShdw>
                        </a:effectLst>
                      </wps:spPr>
                      <wps:bodyPr lIns="0" tIns="0" rIns="0" bIns="0"/>
                    </wps:wsp>
                    <wps:wsp>
                      <wps:cNvPr id="7" name="Straight Connector 22"/>
                      <wps:cNvCnPr/>
                      <wps:spPr>
                        <a:xfrm>
                          <a:off x="762252" y="838157"/>
                          <a:ext cx="0" cy="8322439"/>
                        </a:xfrm>
                        <a:prstGeom prst="straightConnector1">
                          <a:avLst/>
                        </a:prstGeom>
                        <a:noFill/>
                        <a:ln w="38103" cap="flat">
                          <a:solidFill>
                            <a:srgbClr val="C0F400"/>
                          </a:solidFill>
                          <a:prstDash val="solid"/>
                          <a:miter/>
                        </a:ln>
                      </wps:spPr>
                      <wps:bodyPr/>
                    </wps:wsp>
                  </wpg:wgp>
                </a:graphicData>
              </a:graphic>
            </wp:anchor>
          </w:drawing>
        </mc:Choice>
        <mc:Fallback>
          <w:pict>
            <v:group w14:anchorId="5AD8DA7F" id="Group 6" o:spid="_x0000_s1026" style="position:absolute;margin-left:0;margin-top:0;width:765.35pt;height:810.85pt;z-index:-251657216;mso-position-horizontal-relative:page;mso-position-vertical-relative:page" coordsize="97199,10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">
              <v:shape id="Freeform: Shape 9" o:spid="_x0000_s1027" style="position:absolute;left:2820;width:78539;height:20190;visibility:visible;mso-wrap-style:square;v-text-anchor:top"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" path="m5640,5640r5339927,l5345567,1384014r-5339927,l5640,5640xe" fillcolor="#2f3342" stroked="f">
                <v:path arrowok="t" o:connecttype="custom" o:connectlocs="3926978,0;7853955,1009530;3926978,2019059;0,1009530;8278,8201;7846079,8201;7846079,2012488;8278,2012488" o:connectangles="270,0,90,180,0,0,0,0" textboxrect="0,0,5350933,1388533"/>
              </v:shape>
              <v:shape id="Freeform: Shape 10" o:spid="_x0000_s1028" style="position:absolute;left:15549;top:5638;width:81650;height:87530;visibility:visible;mso-wrap-style:square;v-text-anchor:top"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" path="m5339927,915247r-1551940,c3787987,915247,3374067,956949,3327400,435187r,41702c3327400,236435,3132667,,2892213,l238760,c150707,,68580,26247,,71120l,6018954r5339927,l5339927,915247xe" fillcolor="#e7e6e6" stroked="f">
                <v:shadow on="t" color="black" opacity="26214f" origin="-.5,-.5" offset="1.0584mm,0"/>
                <v:path arrowok="t" o:connecttype="custom" o:connectlocs="4082481,0;8164961,4376497;4082481,8752993;0,4376497;8164961,1330987;5791983,1330987;5087727,632866;5087727,693510;4422309,0;365074,0;0,103425;0,8752993;8164961,8752993;8164961,1330987" o:connectangles="270,0,90,180,0,0,0,0,0,0,0,0,0,0" textboxrect="0,0,5339927,6018954"/>
              </v:shape>
              <v:shape id="Freeform: Shape 19" o:spid="_x0000_s1029" style="position:absolute;left:7470;top:5638;width:81649;height:87530;visibility:visible;mso-wrap-style:square;v-text-anchor:top"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" path="m5339927,915247r-1551940,c3787987,915247,3374067,956949,3327400,435187r,41702c3327400,236435,3132667,,2892213,l238760,c150707,,68580,26247,,71120l,6018954r5339927,l5339927,915247xe" fillcolor="#c0f400" stroked="f">
                <v:shadow on="t" color="black" opacity="26214f" origin="-.5,-.5" offset="1.0584mm,0"/>
                <v:path arrowok="t" o:connecttype="custom" o:connectlocs="4082481,0;8164961,4376497;4082481,8752993;0,4376497;8164961,1330987;5791983,1330987;5087727,632866;5087727,693510;4422309,0;365074,0;0,103425;0,8752993;8164961,8752993;8164961,1330987" o:connectangles="270,0,90,180,0,0,0,0,0,0,0,0,0,0" textboxrect="0,0,5339927,6018954"/>
              </v:shape>
              <v:shape id="Freeform: Shape 20" o:spid="_x0000_s1030" style="position:absolute;left:2972;top:93263;width:78419;height:9714;visibility:visible;mso-wrap-style:square;v-text-anchor:top"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" path="m5640,5640r5334000,l5339640,1036880r-5334000,l5640,5640xe" fillcolor="#2f3342" stroked="f">
                <v:path arrowok="t" o:connecttype="custom" o:connectlocs="3920943,0;7841885,485716;3920943,971431;0,485716;8279,5261;7837737,5261;7837737,967216;8279,967216" o:connectangles="270,0,90,180,0,0,0,0" textboxrect="0,0,5342466,1041399"/>
              </v:shape>
              <v:shape id="Freeform: Shape 21" o:spid="_x0000_s1031" style="position:absolute;top:5638;width:81649;height:87530;visibility:visible;mso-wrap-style:square;v-text-anchor:top"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" path="m5339927,915247r-1551940,c3787987,915247,3374067,956949,3327400,435187r,41702c3327400,236435,3132667,,2892213,l238760,c150707,,68580,26247,,71120l,6018954r5339927,l5339927,915247xe" stroked="f">
                <v:shadow on="t" color="black" opacity="26214f" origin="-.5,-.5" offset="1.0584mm,0"/>
                <v:path arrowok="t" o:connecttype="custom" o:connectlocs="4082481,0;8164961,4376497;4082481,8752993;0,4376497;8164961,1330987;5791983,1330987;5087727,632866;5087727,693510;4422309,0;365074,0;0,103425;0,8752993;8164961,8752993;8164961,1330987" o:connectangles="270,0,90,180,0,0,0,0,0,0,0,0,0,0" textboxrect="0,0,5339927,6018954"/>
              </v:shape>
              <v:shapetype id="_x0000_t32" coordsize="21600,21600" o:spt="32" o:oned="t" path="m,l21600,21600e" filled="f">
                <v:path arrowok="t" fillok="f" o:connecttype="none"/>
                <o:lock v:ext="edit" shapetype="t"/>
              </v:shapetype>
              <v:shape id="Straight Connector 22" o:spid="_x0000_s1032" type="#_x0000_t32" style="position:absolute;left:7622;top:8381;width:0;height:83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" strokecolor="#c0f400" strokeweight="1.0584mm">
                <v:stroke joinstyle="miter"/>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6807"/>
    <w:multiLevelType w:val="multilevel"/>
    <w:tmpl w:val="2A2061E2"/>
    <w:styleLink w:val="LFO1"/>
    <w:lvl w:ilvl="0">
      <w:start w:val="1"/>
      <w:numFmt w:val="decimal"/>
      <w:pStyle w:val="ListNumber"/>
      <w:lvlText w:val="%1."/>
      <w:lvlJc w:val="left"/>
      <w:pPr>
        <w:ind w:left="360" w:hanging="360"/>
      </w:pPr>
      <w:rPr>
        <w:color w:val="595959"/>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9074B47"/>
    <w:multiLevelType w:val="multilevel"/>
    <w:tmpl w:val="6CDCCDCA"/>
    <w:styleLink w:val="LFO3"/>
    <w:lvl w:ilvl="0">
      <w:numFmt w:val="bullet"/>
      <w:pStyle w:val="List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48D13B9"/>
    <w:multiLevelType w:val="multilevel"/>
    <w:tmpl w:val="BFA466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203975842">
    <w:abstractNumId w:val="0"/>
  </w:num>
  <w:num w:numId="2" w16cid:durableId="852843232">
    <w:abstractNumId w:val="1"/>
  </w:num>
  <w:num w:numId="3" w16cid:durableId="1782723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3F4732"/>
    <w:rsid w:val="003F4732"/>
    <w:rsid w:val="00EE3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B670"/>
  <w15:docId w15:val="{A7A00D3C-E4C1-450B-8092-055719A3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anklin Gothic Book" w:eastAsia="HGGothicE" w:hAnsi="Franklin Gothic Book" w:cs="Times New Roman"/>
        <w:color w:val="0D0D0D"/>
        <w:sz w:val="22"/>
        <w:szCs w:val="22"/>
        <w:lang w:val="en-US" w:eastAsia="ja-JP" w:bidi="ar-SA"/>
      </w:rPr>
    </w:rPrDefault>
    <w:pPrDefault>
      <w:pPr>
        <w:autoSpaceDN w:val="0"/>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0"/>
    </w:rPr>
  </w:style>
  <w:style w:type="paragraph" w:styleId="Heading1">
    <w:name w:val="heading 1"/>
    <w:basedOn w:val="Normal"/>
    <w:next w:val="Normal"/>
    <w:uiPriority w:val="9"/>
    <w:qFormat/>
    <w:pPr>
      <w:keepNext/>
      <w:keepLines/>
      <w:spacing w:before="360"/>
      <w:outlineLvl w:val="0"/>
    </w:pPr>
    <w:rPr>
      <w:rFonts w:ascii="Franklin Gothic Medium" w:eastAsia="HGSoeiKakugothicUB" w:hAnsi="Franklin Gothic Medium"/>
      <w:color w:val="000000"/>
      <w:sz w:val="30"/>
      <w:szCs w:val="30"/>
    </w:rPr>
  </w:style>
  <w:style w:type="paragraph" w:styleId="Heading2">
    <w:name w:val="heading 2"/>
    <w:basedOn w:val="Normal"/>
    <w:next w:val="Normal"/>
    <w:uiPriority w:val="9"/>
    <w:semiHidden/>
    <w:unhideWhenUsed/>
    <w:qFormat/>
    <w:pPr>
      <w:keepNext/>
      <w:keepLines/>
      <w:spacing w:before="200" w:after="80"/>
      <w:outlineLvl w:val="1"/>
    </w:pPr>
    <w:rPr>
      <w:rFonts w:ascii="Franklin Gothic Medium" w:eastAsia="HGSoeiKakugothicUB" w:hAnsi="Franklin Gothic Medium"/>
      <w:color w:val="C0F400"/>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Times New Roman" w:hAnsi="Calibri Light"/>
      <w:color w:val="1F376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contextualSpacing/>
    </w:pPr>
    <w:rPr>
      <w:rFonts w:ascii="Franklin Gothic Medium" w:hAnsi="Franklin Gothic Medium"/>
      <w:b/>
      <w:caps/>
      <w:color w:val="auto"/>
      <w:sz w:val="52"/>
    </w:rPr>
  </w:style>
  <w:style w:type="character" w:customStyle="1" w:styleId="TitleChar">
    <w:name w:val="Title Char"/>
    <w:basedOn w:val="DefaultParagraphFont"/>
    <w:rPr>
      <w:rFonts w:ascii="Franklin Gothic Medium" w:hAnsi="Franklin Gothic Medium"/>
      <w:b/>
      <w:caps/>
      <w:color w:val="auto"/>
      <w:sz w:val="52"/>
      <w:szCs w:val="20"/>
    </w:rPr>
  </w:style>
  <w:style w:type="paragraph" w:customStyle="1" w:styleId="RowHeading">
    <w:name w:val="Row Heading"/>
    <w:basedOn w:val="Normal"/>
    <w:rPr>
      <w:b/>
      <w:bCs/>
    </w:rPr>
  </w:style>
  <w:style w:type="paragraph" w:customStyle="1" w:styleId="FormHeading">
    <w:name w:val="Form Heading"/>
    <w:basedOn w:val="Normal"/>
    <w:pPr>
      <w:spacing w:after="320"/>
      <w:ind w:right="288"/>
    </w:pPr>
    <w:rPr>
      <w:color w:val="595959"/>
    </w:rPr>
  </w:style>
  <w:style w:type="paragraph" w:customStyle="1" w:styleId="TableText">
    <w:name w:val="Table Text"/>
    <w:basedOn w:val="Normal"/>
    <w:pPr>
      <w:spacing w:after="320"/>
    </w:pPr>
  </w:style>
  <w:style w:type="character" w:customStyle="1" w:styleId="Heading1Char">
    <w:name w:val="Heading 1 Char"/>
    <w:basedOn w:val="DefaultParagraphFont"/>
    <w:rPr>
      <w:rFonts w:ascii="Franklin Gothic Medium" w:eastAsia="HGSoeiKakugothicUB" w:hAnsi="Franklin Gothic Medium" w:cs="Times New Roman"/>
      <w:color w:val="000000"/>
      <w:sz w:val="30"/>
      <w:szCs w:val="30"/>
    </w:rPr>
  </w:style>
  <w:style w:type="paragraph" w:styleId="ListNumber">
    <w:name w:val="List Number"/>
    <w:basedOn w:val="Normal"/>
    <w:pPr>
      <w:numPr>
        <w:numId w:val="1"/>
      </w:numPr>
      <w:spacing w:after="200"/>
    </w:pPr>
  </w:style>
  <w:style w:type="character" w:customStyle="1" w:styleId="Heading2Char">
    <w:name w:val="Heading 2 Char"/>
    <w:basedOn w:val="DefaultParagraphFont"/>
    <w:rPr>
      <w:rFonts w:ascii="Franklin Gothic Medium" w:eastAsia="HGSoeiKakugothicUB" w:hAnsi="Franklin Gothic Medium" w:cs="Times New Roman"/>
      <w:color w:val="C0F400"/>
      <w:sz w:val="24"/>
      <w:szCs w:val="20"/>
    </w:rPr>
  </w:style>
  <w:style w:type="paragraph" w:styleId="Footer">
    <w:name w:val="footer"/>
    <w:basedOn w:val="Normal"/>
    <w:pPr>
      <w:spacing w:after="0" w:line="240" w:lineRule="auto"/>
      <w:jc w:val="right"/>
    </w:pPr>
    <w:rPr>
      <w:color w:val="C0F400"/>
    </w:rPr>
  </w:style>
  <w:style w:type="character" w:customStyle="1" w:styleId="FooterChar">
    <w:name w:val="Footer Char"/>
    <w:basedOn w:val="DefaultParagraphFont"/>
    <w:rPr>
      <w:color w:val="C0F400"/>
      <w:sz w:val="24"/>
      <w:szCs w:val="20"/>
    </w:rPr>
  </w:style>
  <w:style w:type="paragraph" w:styleId="NormalWeb">
    <w:name w:val="Normal (Web)"/>
    <w:basedOn w:val="Normal"/>
    <w:pPr>
      <w:spacing w:before="100" w:after="100" w:line="240" w:lineRule="auto"/>
    </w:pPr>
    <w:rPr>
      <w:rFonts w:ascii="Times New Roman" w:hAnsi="Times New Roman"/>
      <w:color w:val="auto"/>
      <w:szCs w:val="24"/>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ListBullet">
    <w:name w:val="List Bullet"/>
    <w:basedOn w:val="Normal"/>
    <w:pPr>
      <w:numPr>
        <w:numId w:val="2"/>
      </w:numPr>
      <w:spacing w:before="100" w:after="100" w:line="240" w:lineRule="auto"/>
      <w:contextualSpacing/>
    </w:pPr>
    <w:rPr>
      <w:color w:val="auto"/>
      <w:sz w:val="22"/>
      <w:szCs w:val="21"/>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4"/>
      <w:szCs w:val="20"/>
    </w:rPr>
  </w:style>
  <w:style w:type="paragraph" w:customStyle="1" w:styleId="Details">
    <w:name w:val="Details"/>
    <w:basedOn w:val="Normal"/>
    <w:pPr>
      <w:spacing w:after="360"/>
      <w:contextualSpacing/>
    </w:pPr>
    <w:rPr>
      <w:sz w:val="28"/>
    </w:rPr>
  </w:style>
  <w:style w:type="character" w:styleId="PlaceholderText">
    <w:name w:val="Placeholder Text"/>
    <w:basedOn w:val="DefaultParagraphFont"/>
    <w:rPr>
      <w:color w:val="808080"/>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pPr>
      <w:ind w:left="720"/>
      <w:contextualSpacing/>
    </w:pPr>
  </w:style>
  <w:style w:type="numbering" w:customStyle="1" w:styleId="LFO1">
    <w:name w:val="LFO1"/>
    <w:basedOn w:val="NoList"/>
    <w:pPr>
      <w:numPr>
        <w:numId w:val="1"/>
      </w:numPr>
    </w:pPr>
  </w:style>
  <w:style w:type="numbering" w:customStyle="1" w:styleId="LFO3">
    <w:name w:val="LFO3"/>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Educational%20meeting%20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Educational%20meeting%20minutes</Template>
  <TotalTime>0</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ghafori</dc:creator>
  <dc:description/>
  <cp:lastModifiedBy>Hamza Javed</cp:lastModifiedBy>
  <cp:revision>2</cp:revision>
  <dcterms:created xsi:type="dcterms:W3CDTF">2022-05-09T20:56:00Z</dcterms:created>
  <dcterms:modified xsi:type="dcterms:W3CDTF">2022-05-09T20:56:00Z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