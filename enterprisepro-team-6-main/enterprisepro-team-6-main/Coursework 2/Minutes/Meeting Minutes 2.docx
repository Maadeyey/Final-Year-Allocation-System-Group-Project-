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0E65" w14:textId="77777777" w:rsidR="00B0224A" w:rsidRDefault="00CC40D0">
      <w:pPr>
        <w:pStyle w:val="Title"/>
      </w:pPr>
      <w:r>
        <w:rPr>
          <w:rStyle w:val="TitleChar"/>
          <w:b/>
          <w:caps/>
        </w:rPr>
        <w:t>Team 6</w:t>
      </w:r>
    </w:p>
    <w:p w14:paraId="285605CB" w14:textId="76D66932" w:rsidR="00B0224A" w:rsidRDefault="00CC40D0">
      <w:pPr>
        <w:pStyle w:val="Title"/>
        <w:rPr>
          <w:b w:val="0"/>
        </w:rPr>
      </w:pPr>
      <w:r>
        <w:rPr>
          <w:b w:val="0"/>
        </w:rPr>
        <w:t>Meeting Minutes 2</w:t>
      </w:r>
    </w:p>
    <w:p w14:paraId="07291311" w14:textId="77777777" w:rsidR="00B0224A" w:rsidRDefault="00CC40D0">
      <w:pPr>
        <w:pStyle w:val="Details"/>
      </w:pPr>
      <w:r>
        <w:rPr>
          <w:b/>
        </w:rPr>
        <w:t>Date</w:t>
      </w:r>
      <w:r>
        <w:t>: 12/4/2022</w:t>
      </w:r>
    </w:p>
    <w:p w14:paraId="4DCD303E" w14:textId="77777777" w:rsidR="00B0224A" w:rsidRDefault="00CC40D0">
      <w:pPr>
        <w:pStyle w:val="Details"/>
      </w:pPr>
      <w:r>
        <w:rPr>
          <w:b/>
        </w:rPr>
        <w:t>Time</w:t>
      </w:r>
      <w:r>
        <w:t>: 15:30</w:t>
      </w:r>
    </w:p>
    <w:p w14:paraId="53C095C9" w14:textId="77777777" w:rsidR="00B0224A" w:rsidRDefault="00CC40D0">
      <w:pPr>
        <w:pStyle w:val="Details"/>
      </w:pPr>
      <w:r>
        <w:rPr>
          <w:b/>
        </w:rPr>
        <w:t xml:space="preserve">Location: </w:t>
      </w:r>
      <w:r>
        <w:rPr>
          <w:bCs/>
        </w:rPr>
        <w:t>Zoom Call</w:t>
      </w:r>
    </w:p>
    <w:p w14:paraId="1E3F2301" w14:textId="77777777" w:rsidR="00B0224A" w:rsidRDefault="00CC40D0">
      <w:pPr>
        <w:pStyle w:val="Heading1"/>
      </w:pPr>
      <w:r>
        <w:t>In Attendance</w:t>
      </w:r>
    </w:p>
    <w:p w14:paraId="772E8ED0" w14:textId="77777777" w:rsidR="00B0224A" w:rsidRDefault="00CC40D0">
      <w:r>
        <w:t xml:space="preserve">Mo </w:t>
      </w:r>
      <w:proofErr w:type="spellStart"/>
      <w:r>
        <w:t>Ghafori</w:t>
      </w:r>
      <w:proofErr w:type="spellEnd"/>
      <w:r>
        <w:t xml:space="preserve">, </w:t>
      </w:r>
      <w:r>
        <w:rPr>
          <w:color w:val="000000"/>
        </w:rPr>
        <w:t xml:space="preserve">Adnan Qureshi, </w:t>
      </w:r>
      <w:proofErr w:type="spellStart"/>
      <w:r>
        <w:rPr>
          <w:color w:val="000000"/>
        </w:rPr>
        <w:t>Monjolajesu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Adeyeye</w:t>
      </w:r>
      <w:proofErr w:type="spellEnd"/>
      <w:r>
        <w:rPr>
          <w:color w:val="000000"/>
        </w:rPr>
        <w:t>, Mohammed Hamza Javed, Muhammad Awais Aslam, Ismail Mohammed, Abdul Rajput, Afnan Khurram,</w:t>
      </w:r>
    </w:p>
    <w:p w14:paraId="5029BD45" w14:textId="77777777" w:rsidR="00B0224A" w:rsidRDefault="00CC40D0">
      <w:pPr>
        <w:pStyle w:val="Heading1"/>
      </w:pPr>
      <w:r>
        <w:rPr>
          <w:rStyle w:val="Heading1Char"/>
        </w:rPr>
        <w:t xml:space="preserve">Events </w:t>
      </w:r>
      <w:r>
        <w:rPr>
          <w:rStyle w:val="Heading1Char"/>
        </w:rPr>
        <w:t xml:space="preserve">Since Last Meeting </w:t>
      </w:r>
    </w:p>
    <w:p w14:paraId="6C4ED5B5" w14:textId="77777777" w:rsidR="00B0224A" w:rsidRDefault="00CC40D0">
      <w:pPr>
        <w:pStyle w:val="ListBullet"/>
      </w:pPr>
      <w:r>
        <w:t>Website development making steady progress</w:t>
      </w:r>
    </w:p>
    <w:p w14:paraId="27697232" w14:textId="77777777" w:rsidR="00B0224A" w:rsidRDefault="00CC40D0">
      <w:pPr>
        <w:pStyle w:val="ListBullet"/>
      </w:pPr>
      <w:r>
        <w:t>Deliverables compiled on GitHub</w:t>
      </w:r>
    </w:p>
    <w:p w14:paraId="134EC24E" w14:textId="77777777" w:rsidR="00B0224A" w:rsidRDefault="00CC40D0">
      <w:pPr>
        <w:pStyle w:val="Heading1"/>
      </w:pPr>
      <w:r>
        <w:t>Team Meeting</w:t>
      </w:r>
    </w:p>
    <w:p w14:paraId="4F80F184" w14:textId="77777777" w:rsidR="00B0224A" w:rsidRDefault="00CC40D0">
      <w:r>
        <w:t>The Programming team has improved the website to the best of their ability. Unit testing and code inspection requires further investigation to ensur</w:t>
      </w:r>
      <w:r>
        <w:t>e the code works as intended</w:t>
      </w:r>
    </w:p>
    <w:p w14:paraId="20BE4439" w14:textId="77777777" w:rsidR="00B0224A" w:rsidRDefault="00CC40D0">
      <w:pPr>
        <w:pStyle w:val="Heading1"/>
      </w:pPr>
      <w:r>
        <w:t>Ongoing Tasks</w:t>
      </w:r>
    </w:p>
    <w:p w14:paraId="3E4C0E6E" w14:textId="77777777" w:rsidR="00B0224A" w:rsidRDefault="00CC40D0">
      <w:pPr>
        <w:pStyle w:val="ListParagraph"/>
        <w:numPr>
          <w:ilvl w:val="0"/>
          <w:numId w:val="3"/>
        </w:numPr>
      </w:pPr>
      <w:r>
        <w:t>Story Cards (Mo, MJ)</w:t>
      </w:r>
    </w:p>
    <w:p w14:paraId="06D275FE" w14:textId="77777777" w:rsidR="00B0224A" w:rsidRDefault="00CC40D0">
      <w:pPr>
        <w:pStyle w:val="ListParagraph"/>
        <w:numPr>
          <w:ilvl w:val="0"/>
          <w:numId w:val="3"/>
        </w:numPr>
      </w:pPr>
      <w:r>
        <w:t>Compile all files on GitHub (Hamza)</w:t>
      </w:r>
    </w:p>
    <w:p w14:paraId="5305578E" w14:textId="77777777" w:rsidR="00B0224A" w:rsidRDefault="00CC40D0">
      <w:pPr>
        <w:pStyle w:val="ListParagraph"/>
        <w:numPr>
          <w:ilvl w:val="0"/>
          <w:numId w:val="3"/>
        </w:numPr>
      </w:pPr>
      <w:r>
        <w:t>Meeting Minutes compiled (Mo)</w:t>
      </w:r>
    </w:p>
    <w:p w14:paraId="0EFCCAF7" w14:textId="77777777" w:rsidR="00B0224A" w:rsidRDefault="00CC40D0">
      <w:pPr>
        <w:pStyle w:val="Heading1"/>
      </w:pPr>
      <w:r>
        <w:t>New Tasks</w:t>
      </w:r>
    </w:p>
    <w:p w14:paraId="13031A2F" w14:textId="77777777" w:rsidR="00B0224A" w:rsidRDefault="00CC40D0">
      <w:pPr>
        <w:pStyle w:val="ListParagraph"/>
        <w:numPr>
          <w:ilvl w:val="0"/>
          <w:numId w:val="3"/>
        </w:numPr>
      </w:pPr>
      <w:r>
        <w:t>Perform Unit testing on the website (Hamza, Mo, Adnan)</w:t>
      </w:r>
    </w:p>
    <w:p w14:paraId="7910363E" w14:textId="77777777" w:rsidR="00B0224A" w:rsidRDefault="00CC40D0">
      <w:pPr>
        <w:pStyle w:val="Heading1"/>
      </w:pPr>
      <w:r>
        <w:t>Announcements</w:t>
      </w:r>
    </w:p>
    <w:p w14:paraId="7DFDD910" w14:textId="77777777" w:rsidR="00B0224A" w:rsidRDefault="00CC40D0">
      <w:r>
        <w:t>Deadline Friday 10/5/2022</w:t>
      </w:r>
    </w:p>
    <w:p w14:paraId="0E7D346D" w14:textId="77777777" w:rsidR="00B0224A" w:rsidRDefault="00CC40D0">
      <w:pPr>
        <w:pStyle w:val="Heading1"/>
      </w:pPr>
      <w:r>
        <w:t>Next Meeting</w:t>
      </w:r>
    </w:p>
    <w:p w14:paraId="7450E594" w14:textId="77777777" w:rsidR="00B0224A" w:rsidRDefault="00CC40D0">
      <w:r>
        <w:rPr>
          <w:color w:val="000000"/>
        </w:rPr>
        <w:t>19/4</w:t>
      </w:r>
      <w:r>
        <w:rPr>
          <w:color w:val="000000"/>
        </w:rPr>
        <w:t>/2022 | 15:15, Zoom Call</w:t>
      </w:r>
    </w:p>
    <w:p w14:paraId="5E845081" w14:textId="77777777" w:rsidR="00B0224A" w:rsidRDefault="00CC40D0">
      <w:r>
        <w:rPr>
          <w:color w:val="000000"/>
        </w:rPr>
        <w:t>Motion to adjourn was made at 16:32p.m. by unanimous vote.</w:t>
      </w:r>
    </w:p>
    <w:sectPr w:rsidR="00B0224A">
      <w:headerReference w:type="default" r:id="rId7"/>
      <w:footerReference w:type="default" r:id="rId8"/>
      <w:pgSz w:w="12240" w:h="15840"/>
      <w:pgMar w:top="11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F3E66" w14:textId="77777777" w:rsidR="00000000" w:rsidRDefault="00CC40D0">
      <w:pPr>
        <w:spacing w:after="0" w:line="240" w:lineRule="auto"/>
      </w:pPr>
      <w:r>
        <w:separator/>
      </w:r>
    </w:p>
  </w:endnote>
  <w:endnote w:type="continuationSeparator" w:id="0">
    <w:p w14:paraId="0772A1E7" w14:textId="77777777" w:rsidR="00000000" w:rsidRDefault="00CC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98F9" w14:textId="77777777" w:rsidR="007145AD" w:rsidRDefault="00CC40D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5AE1" w14:textId="77777777" w:rsidR="00000000" w:rsidRDefault="00CC40D0">
      <w:pPr>
        <w:spacing w:after="0" w:line="240" w:lineRule="auto"/>
      </w:pPr>
      <w:r>
        <w:separator/>
      </w:r>
    </w:p>
  </w:footnote>
  <w:footnote w:type="continuationSeparator" w:id="0">
    <w:p w14:paraId="5F613317" w14:textId="77777777" w:rsidR="00000000" w:rsidRDefault="00CC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0979D" w14:textId="77777777" w:rsidR="007145AD" w:rsidRDefault="00CC40D0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DE41695" wp14:editId="724318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719953" cy="10297789"/>
              <wp:effectExtent l="0" t="0" r="33647" b="8261"/>
              <wp:wrapNone/>
              <wp:docPr id="1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53" cy="10297789"/>
                        <a:chOff x="0" y="0"/>
                        <a:chExt cx="9719953" cy="10297789"/>
                      </a:xfrm>
                    </wpg:grpSpPr>
                    <wps:wsp>
                      <wps:cNvPr id="2" name="Freeform: Shape 9"/>
                      <wps:cNvSpPr/>
                      <wps:spPr>
                        <a:xfrm>
                          <a:off x="282028" y="0"/>
                          <a:ext cx="7853955" cy="2019059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50933"/>
                            <a:gd name="f7" fmla="val 1388533"/>
                            <a:gd name="f8" fmla="val 5640"/>
                            <a:gd name="f9" fmla="val 5345567"/>
                            <a:gd name="f10" fmla="val 1384014"/>
                            <a:gd name="f11" fmla="+- 0 0 -90"/>
                            <a:gd name="f12" fmla="*/ f3 1 5350933"/>
                            <a:gd name="f13" fmla="*/ f4 1 1388533"/>
                            <a:gd name="f14" fmla="+- f7 0 f5"/>
                            <a:gd name="f15" fmla="+- f6 0 f5"/>
                            <a:gd name="f16" fmla="*/ f11 f0 1"/>
                            <a:gd name="f17" fmla="*/ f15 1 5350933"/>
                            <a:gd name="f18" fmla="*/ f14 1 1388533"/>
                            <a:gd name="f19" fmla="*/ 5640 f15 1"/>
                            <a:gd name="f20" fmla="*/ 5640 f14 1"/>
                            <a:gd name="f21" fmla="*/ 5345567 f15 1"/>
                            <a:gd name="f22" fmla="*/ 1384014 f14 1"/>
                            <a:gd name="f23" fmla="*/ f16 1 f2"/>
                            <a:gd name="f24" fmla="*/ f19 1 5350933"/>
                            <a:gd name="f25" fmla="*/ f20 1 1388533"/>
                            <a:gd name="f26" fmla="*/ f21 1 5350933"/>
                            <a:gd name="f27" fmla="*/ f22 1 1388533"/>
                            <a:gd name="f28" fmla="*/ f5 1 f17"/>
                            <a:gd name="f29" fmla="*/ f6 1 f17"/>
                            <a:gd name="f30" fmla="*/ f5 1 f18"/>
                            <a:gd name="f31" fmla="*/ f7 1 f18"/>
                            <a:gd name="f32" fmla="+- f23 0 f1"/>
                            <a:gd name="f33" fmla="*/ f24 1 f17"/>
                            <a:gd name="f34" fmla="*/ f25 1 f18"/>
                            <a:gd name="f35" fmla="*/ f26 1 f17"/>
                            <a:gd name="f36" fmla="*/ f27 1 f18"/>
                            <a:gd name="f37" fmla="*/ f28 f12 1"/>
                            <a:gd name="f38" fmla="*/ f29 f12 1"/>
                            <a:gd name="f39" fmla="*/ f31 f13 1"/>
                            <a:gd name="f40" fmla="*/ f30 f13 1"/>
                            <a:gd name="f41" fmla="*/ f33 f12 1"/>
                            <a:gd name="f42" fmla="*/ f34 f13 1"/>
                            <a:gd name="f43" fmla="*/ f35 f12 1"/>
                            <a:gd name="f44" fmla="*/ f36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1" y="f42"/>
                            </a:cxn>
                            <a:cxn ang="f32">
                              <a:pos x="f43" y="f42"/>
                            </a:cxn>
                            <a:cxn ang="f32">
                              <a:pos x="f43" y="f44"/>
                            </a:cxn>
                            <a:cxn ang="f32">
                              <a:pos x="f41" y="f44"/>
                            </a:cxn>
                          </a:cxnLst>
                          <a:rect l="f37" t="f40" r="f38" b="f39"/>
                          <a:pathLst>
                            <a:path w="5350933" h="1388533">
                              <a:moveTo>
                                <a:pt x="f8" y="f8"/>
                              </a:moveTo>
                              <a:lnTo>
                                <a:pt x="f9" y="f8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34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3" name="Freeform: Shape 10"/>
                      <wps:cNvSpPr/>
                      <wps:spPr>
                        <a:xfrm>
                          <a:off x="1554992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4" name="Freeform: Shape 19"/>
                      <wps:cNvSpPr/>
                      <wps:spPr>
                        <a:xfrm>
                          <a:off x="747000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F400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5" name="Freeform: Shape 20"/>
                      <wps:cNvSpPr/>
                      <wps:spPr>
                        <a:xfrm>
                          <a:off x="297280" y="9326358"/>
                          <a:ext cx="7841885" cy="971431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42466"/>
                            <a:gd name="f7" fmla="val 1041399"/>
                            <a:gd name="f8" fmla="val 5640"/>
                            <a:gd name="f9" fmla="val 5339640"/>
                            <a:gd name="f10" fmla="val 1036880"/>
                            <a:gd name="f11" fmla="+- 0 0 -90"/>
                            <a:gd name="f12" fmla="*/ f3 1 5342466"/>
                            <a:gd name="f13" fmla="*/ f4 1 1041399"/>
                            <a:gd name="f14" fmla="+- f7 0 f5"/>
                            <a:gd name="f15" fmla="+- f6 0 f5"/>
                            <a:gd name="f16" fmla="*/ f11 f0 1"/>
                            <a:gd name="f17" fmla="*/ f15 1 5342466"/>
                            <a:gd name="f18" fmla="*/ f14 1 1041399"/>
                            <a:gd name="f19" fmla="*/ 5640 f15 1"/>
                            <a:gd name="f20" fmla="*/ 5640 f14 1"/>
                            <a:gd name="f21" fmla="*/ 5339640 f15 1"/>
                            <a:gd name="f22" fmla="*/ 1036880 f14 1"/>
                            <a:gd name="f23" fmla="*/ f16 1 f2"/>
                            <a:gd name="f24" fmla="*/ f19 1 5342466"/>
                            <a:gd name="f25" fmla="*/ f20 1 1041399"/>
                            <a:gd name="f26" fmla="*/ f21 1 5342466"/>
                            <a:gd name="f27" fmla="*/ f22 1 1041399"/>
                            <a:gd name="f28" fmla="*/ f5 1 f17"/>
                            <a:gd name="f29" fmla="*/ f6 1 f17"/>
                            <a:gd name="f30" fmla="*/ f5 1 f18"/>
                            <a:gd name="f31" fmla="*/ f7 1 f18"/>
                            <a:gd name="f32" fmla="+- f23 0 f1"/>
                            <a:gd name="f33" fmla="*/ f24 1 f17"/>
                            <a:gd name="f34" fmla="*/ f25 1 f18"/>
                            <a:gd name="f35" fmla="*/ f26 1 f17"/>
                            <a:gd name="f36" fmla="*/ f27 1 f18"/>
                            <a:gd name="f37" fmla="*/ f28 f12 1"/>
                            <a:gd name="f38" fmla="*/ f29 f12 1"/>
                            <a:gd name="f39" fmla="*/ f31 f13 1"/>
                            <a:gd name="f40" fmla="*/ f30 f13 1"/>
                            <a:gd name="f41" fmla="*/ f33 f12 1"/>
                            <a:gd name="f42" fmla="*/ f34 f13 1"/>
                            <a:gd name="f43" fmla="*/ f35 f12 1"/>
                            <a:gd name="f44" fmla="*/ f36 f1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1" y="f42"/>
                            </a:cxn>
                            <a:cxn ang="f32">
                              <a:pos x="f43" y="f42"/>
                            </a:cxn>
                            <a:cxn ang="f32">
                              <a:pos x="f43" y="f44"/>
                            </a:cxn>
                            <a:cxn ang="f32">
                              <a:pos x="f41" y="f44"/>
                            </a:cxn>
                          </a:cxnLst>
                          <a:rect l="f37" t="f40" r="f38" b="f39"/>
                          <a:pathLst>
                            <a:path w="5342466" h="1041399">
                              <a:moveTo>
                                <a:pt x="f8" y="f8"/>
                              </a:moveTo>
                              <a:lnTo>
                                <a:pt x="f9" y="f8"/>
                              </a:lnTo>
                              <a:lnTo>
                                <a:pt x="f9" y="f10"/>
                              </a:lnTo>
                              <a:lnTo>
                                <a:pt x="f8" y="f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342"/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s:wsp>
                      <wps:cNvPr id="6" name="Freeform: Shape 21"/>
                      <wps:cNvSpPr/>
                      <wps:spPr>
                        <a:xfrm>
                          <a:off x="0" y="563846"/>
                          <a:ext cx="8164961" cy="8752993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339927"/>
                            <a:gd name="f7" fmla="val 6018954"/>
                            <a:gd name="f8" fmla="val 915247"/>
                            <a:gd name="f9" fmla="val 3787987"/>
                            <a:gd name="f10" fmla="val 3374067"/>
                            <a:gd name="f11" fmla="val 956949"/>
                            <a:gd name="f12" fmla="val 3327400"/>
                            <a:gd name="f13" fmla="val 435187"/>
                            <a:gd name="f14" fmla="val 476889"/>
                            <a:gd name="f15" fmla="val 236435"/>
                            <a:gd name="f16" fmla="val 3132667"/>
                            <a:gd name="f17" fmla="val 2892213"/>
                            <a:gd name="f18" fmla="val 238760"/>
                            <a:gd name="f19" fmla="val 150707"/>
                            <a:gd name="f20" fmla="val 68580"/>
                            <a:gd name="f21" fmla="val 26247"/>
                            <a:gd name="f22" fmla="val 71120"/>
                            <a:gd name="f23" fmla="+- 0 0 -90"/>
                            <a:gd name="f24" fmla="*/ f3 1 5339927"/>
                            <a:gd name="f25" fmla="*/ f4 1 6018954"/>
                            <a:gd name="f26" fmla="+- f7 0 f5"/>
                            <a:gd name="f27" fmla="+- f6 0 f5"/>
                            <a:gd name="f28" fmla="*/ f23 f0 1"/>
                            <a:gd name="f29" fmla="*/ f27 1 5339927"/>
                            <a:gd name="f30" fmla="*/ f26 1 6018954"/>
                            <a:gd name="f31" fmla="*/ 5339927 f27 1"/>
                            <a:gd name="f32" fmla="*/ 915247 f26 1"/>
                            <a:gd name="f33" fmla="*/ 3787987 f27 1"/>
                            <a:gd name="f34" fmla="*/ 3327400 f27 1"/>
                            <a:gd name="f35" fmla="*/ 435187 f26 1"/>
                            <a:gd name="f36" fmla="*/ 476889 f26 1"/>
                            <a:gd name="f37" fmla="*/ 2892213 f27 1"/>
                            <a:gd name="f38" fmla="*/ 0 f26 1"/>
                            <a:gd name="f39" fmla="*/ 238760 f27 1"/>
                            <a:gd name="f40" fmla="*/ 0 f27 1"/>
                            <a:gd name="f41" fmla="*/ 71120 f26 1"/>
                            <a:gd name="f42" fmla="*/ 6018954 f26 1"/>
                            <a:gd name="f43" fmla="*/ f28 1 f2"/>
                            <a:gd name="f44" fmla="*/ f31 1 5339927"/>
                            <a:gd name="f45" fmla="*/ f32 1 6018954"/>
                            <a:gd name="f46" fmla="*/ f33 1 5339927"/>
                            <a:gd name="f47" fmla="*/ f34 1 5339927"/>
                            <a:gd name="f48" fmla="*/ f35 1 6018954"/>
                            <a:gd name="f49" fmla="*/ f36 1 6018954"/>
                            <a:gd name="f50" fmla="*/ f37 1 5339927"/>
                            <a:gd name="f51" fmla="*/ f38 1 6018954"/>
                            <a:gd name="f52" fmla="*/ f39 1 5339927"/>
                            <a:gd name="f53" fmla="*/ f40 1 5339927"/>
                            <a:gd name="f54" fmla="*/ f41 1 6018954"/>
                            <a:gd name="f55" fmla="*/ f42 1 6018954"/>
                            <a:gd name="f56" fmla="*/ f5 1 f29"/>
                            <a:gd name="f57" fmla="*/ f6 1 f29"/>
                            <a:gd name="f58" fmla="*/ f5 1 f30"/>
                            <a:gd name="f59" fmla="*/ f7 1 f30"/>
                            <a:gd name="f60" fmla="+- f43 0 f1"/>
                            <a:gd name="f61" fmla="*/ f44 1 f29"/>
                            <a:gd name="f62" fmla="*/ f45 1 f30"/>
                            <a:gd name="f63" fmla="*/ f46 1 f29"/>
                            <a:gd name="f64" fmla="*/ f47 1 f29"/>
                            <a:gd name="f65" fmla="*/ f48 1 f30"/>
                            <a:gd name="f66" fmla="*/ f49 1 f30"/>
                            <a:gd name="f67" fmla="*/ f50 1 f29"/>
                            <a:gd name="f68" fmla="*/ f51 1 f30"/>
                            <a:gd name="f69" fmla="*/ f52 1 f29"/>
                            <a:gd name="f70" fmla="*/ f53 1 f29"/>
                            <a:gd name="f71" fmla="*/ f54 1 f30"/>
                            <a:gd name="f72" fmla="*/ f55 1 f30"/>
                            <a:gd name="f73" fmla="*/ f56 f24 1"/>
                            <a:gd name="f74" fmla="*/ f57 f24 1"/>
                            <a:gd name="f75" fmla="*/ f59 f25 1"/>
                            <a:gd name="f76" fmla="*/ f58 f25 1"/>
                            <a:gd name="f77" fmla="*/ f61 f24 1"/>
                            <a:gd name="f78" fmla="*/ f62 f25 1"/>
                            <a:gd name="f79" fmla="*/ f63 f24 1"/>
                            <a:gd name="f80" fmla="*/ f64 f24 1"/>
                            <a:gd name="f81" fmla="*/ f65 f25 1"/>
                            <a:gd name="f82" fmla="*/ f66 f25 1"/>
                            <a:gd name="f83" fmla="*/ f67 f24 1"/>
                            <a:gd name="f84" fmla="*/ f68 f25 1"/>
                            <a:gd name="f85" fmla="*/ f69 f24 1"/>
                            <a:gd name="f86" fmla="*/ f70 f24 1"/>
                            <a:gd name="f87" fmla="*/ f71 f25 1"/>
                            <a:gd name="f88" fmla="*/ f72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60">
                              <a:pos x="f77" y="f78"/>
                            </a:cxn>
                            <a:cxn ang="f60">
                              <a:pos x="f79" y="f78"/>
                            </a:cxn>
                            <a:cxn ang="f60">
                              <a:pos x="f80" y="f81"/>
                            </a:cxn>
                            <a:cxn ang="f60">
                              <a:pos x="f80" y="f82"/>
                            </a:cxn>
                            <a:cxn ang="f60">
                              <a:pos x="f83" y="f84"/>
                            </a:cxn>
                            <a:cxn ang="f60">
                              <a:pos x="f85" y="f84"/>
                            </a:cxn>
                            <a:cxn ang="f60">
                              <a:pos x="f86" y="f87"/>
                            </a:cxn>
                            <a:cxn ang="f60">
                              <a:pos x="f86" y="f88"/>
                            </a:cxn>
                            <a:cxn ang="f60">
                              <a:pos x="f77" y="f88"/>
                            </a:cxn>
                            <a:cxn ang="f60">
                              <a:pos x="f77" y="f78"/>
                            </a:cxn>
                          </a:cxnLst>
                          <a:rect l="f73" t="f76" r="f74" b="f75"/>
                          <a:pathLst>
                            <a:path w="5339927" h="6018954">
                              <a:moveTo>
                                <a:pt x="f6" y="f8"/>
                              </a:moveTo>
                              <a:lnTo>
                                <a:pt x="f9" y="f8"/>
                              </a:lnTo>
                              <a:cubicBezTo>
                                <a:pt x="f9" y="f8"/>
                                <a:pt x="f10" y="f11"/>
                                <a:pt x="f12" y="f13"/>
                              </a:cubicBezTo>
                              <a:lnTo>
                                <a:pt x="f12" y="f14"/>
                              </a:lnTo>
                              <a:cubicBezTo>
                                <a:pt x="f12" y="f15"/>
                                <a:pt x="f16" y="f5"/>
                                <a:pt x="f17" y="f5"/>
                              </a:cubicBezTo>
                              <a:lnTo>
                                <a:pt x="f18" y="f5"/>
                              </a:lnTo>
                              <a:cubicBezTo>
                                <a:pt x="f19" y="f5"/>
                                <a:pt x="f20" y="f21"/>
                                <a:pt x="f5" y="f22"/>
                              </a:cubicBezTo>
                              <a:lnTo>
                                <a:pt x="f5" y="f7"/>
                              </a:lnTo>
                              <a:lnTo>
                                <a:pt x="f6" y="f7"/>
                              </a:lnTo>
                              <a:lnTo>
                                <a:pt x="f6" y="f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>
                          <a:noFill/>
                          <a:prstDash val="solid"/>
                        </a:ln>
                        <a:effectLst>
                          <a:outerShdw dist="38103" algn="tl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 lIns="0" tIns="0" rIns="0" bIns="0"/>
                    </wps:wsp>
                    <wps:wsp>
                      <wps:cNvPr id="7" name="Straight Connector 22"/>
                      <wps:cNvCnPr/>
                      <wps:spPr>
                        <a:xfrm>
                          <a:off x="762252" y="838157"/>
                          <a:ext cx="0" cy="8322439"/>
                        </a:xfrm>
                        <a:prstGeom prst="straightConnector1">
                          <a:avLst/>
                        </a:prstGeom>
                        <a:noFill/>
                        <a:ln w="38103" cap="flat">
                          <a:solidFill>
                            <a:srgbClr val="C0F4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A57344" id="Group 6" o:spid="_x0000_s1026" style="position:absolute;margin-left:0;margin-top:0;width:765.35pt;height:810.85pt;z-index:-251657216;mso-position-horizontal-relative:page;mso-position-vertical-relative:page" coordsize="97199,10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">
              <v:shape id="Freeform: Shape 9" o:spid="_x0000_s1027" style="position:absolute;left:2820;width:78539;height:20190;visibility:visible;mso-wrap-style:square;v-text-anchor:top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" path="m5640,5640r5339927,l5345567,1384014r-5339927,l5640,5640xe" fillcolor="#2f3342" stroked="f">
                <v:path arrowok="t" o:connecttype="custom" o:connectlocs="3926978,0;7853955,1009530;3926978,2019059;0,1009530;8278,8201;7846079,8201;7846079,2012488;8278,2012488" o:connectangles="270,0,90,180,0,0,0,0" textboxrect="0,0,5350933,1388533"/>
              </v:shape>
              <v:shape id="Freeform: Shape 10" o:spid="_x0000_s1028" style="position:absolute;left:15549;top:5638;width:81650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 id="Freeform: Shape 19" o:spid="_x0000_s1029" style="position:absolute;left:7470;top:5638;width:81649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#c0f400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 id="Freeform: Shape 20" o:spid="_x0000_s1030" style="position:absolute;left:2972;top:93263;width:78419;height:9714;visibility:visible;mso-wrap-style:square;v-text-anchor:top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" path="m5640,5640r5334000,l5339640,1036880r-5334000,l5640,5640xe" fillcolor="#2f3342" stroked="f">
                <v:path arrowok="t" o:connecttype="custom" o:connectlocs="3920943,0;7841885,485716;3920943,971431;0,485716;8279,5261;7837737,5261;7837737,967216;8279,967216" o:connectangles="270,0,90,180,0,0,0,0" textboxrect="0,0,5342466,1041399"/>
              </v:shape>
              <v:shape id="Freeform: Shape 21" o:spid="_x0000_s1031" style="position:absolute;top:5638;width:81649;height:87530;visibility:visible;mso-wrap-style:square;v-text-anchor:top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" path="m5339927,915247r-1551940,c3787987,915247,3374067,956949,3327400,435187r,41702c3327400,236435,3132667,,2892213,l238760,c150707,,68580,26247,,71120l,6018954r5339927,l5339927,915247xe" stroked="f">
                <v:shadow on="t" color="black" opacity="26214f" origin="-.5,-.5" offset="1.0584mm,0"/>
                <v:path arrowok="t" o:connecttype="custom" o:connectlocs="4082481,0;8164961,4376497;4082481,8752993;0,4376497;8164961,1330987;5791983,1330987;5087727,632866;5087727,693510;4422309,0;365074,0;0,103425;0,8752993;8164961,8752993;8164961,1330987" o:connectangles="270,0,90,180,0,0,0,0,0,0,0,0,0,0" textboxrect="0,0,5339927,6018954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2" o:spid="_x0000_s1032" type="#_x0000_t32" style="position:absolute;left:7622;top:8381;width:0;height:83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" strokecolor="#c0f400" strokeweight="1.0584mm">
                <v:stroke joinstyle="miter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878"/>
    <w:multiLevelType w:val="multilevel"/>
    <w:tmpl w:val="E0EEC1B8"/>
    <w:styleLink w:val="LFO1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44467597"/>
    <w:multiLevelType w:val="multilevel"/>
    <w:tmpl w:val="E59C2C84"/>
    <w:styleLink w:val="LFO3"/>
    <w:lvl w:ilvl="0">
      <w:numFmt w:val="bullet"/>
      <w:pStyle w:val="List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B224C8E"/>
    <w:multiLevelType w:val="multilevel"/>
    <w:tmpl w:val="4B623E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889027810">
    <w:abstractNumId w:val="0"/>
  </w:num>
  <w:num w:numId="2" w16cid:durableId="71662662">
    <w:abstractNumId w:val="1"/>
  </w:num>
  <w:num w:numId="3" w16cid:durableId="111309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224A"/>
    <w:rsid w:val="00B0224A"/>
    <w:rsid w:val="00C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534"/>
  <w15:docId w15:val="{A7A00D3C-E4C1-450B-8092-055719A3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HGGothicE" w:hAnsi="Franklin Gothic Book" w:cs="Times New Roman"/>
        <w:color w:val="0D0D0D"/>
        <w:sz w:val="22"/>
        <w:szCs w:val="22"/>
        <w:lang w:val="en-US" w:eastAsia="ja-JP" w:bidi="ar-SA"/>
      </w:rPr>
    </w:rPrDefault>
    <w:pPrDefault>
      <w:pPr>
        <w:autoSpaceDN w:val="0"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/>
      <w:outlineLvl w:val="0"/>
    </w:pPr>
    <w:rPr>
      <w:rFonts w:ascii="Franklin Gothic Medium" w:eastAsia="HGSoeiKakugothicUB" w:hAnsi="Franklin Gothic Medium"/>
      <w:color w:val="000000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80"/>
      <w:outlineLvl w:val="1"/>
    </w:pPr>
    <w:rPr>
      <w:rFonts w:ascii="Franklin Gothic Medium" w:eastAsia="HGSoeiKakugothicUB" w:hAnsi="Franklin Gothic Medium"/>
      <w:color w:val="C0F4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rPr>
      <w:b/>
      <w:bCs/>
    </w:rPr>
  </w:style>
  <w:style w:type="paragraph" w:customStyle="1" w:styleId="FormHeading">
    <w:name w:val="Form Heading"/>
    <w:basedOn w:val="Normal"/>
    <w:pPr>
      <w:spacing w:after="320"/>
      <w:ind w:right="288"/>
    </w:pPr>
    <w:rPr>
      <w:color w:val="595959"/>
    </w:rPr>
  </w:style>
  <w:style w:type="paragraph" w:customStyle="1" w:styleId="TableText">
    <w:name w:val="Table Text"/>
    <w:basedOn w:val="Normal"/>
    <w:pPr>
      <w:spacing w:after="320"/>
    </w:pPr>
  </w:style>
  <w:style w:type="character" w:customStyle="1" w:styleId="Heading1Char">
    <w:name w:val="Heading 1 Char"/>
    <w:basedOn w:val="DefaultParagraphFont"/>
    <w:rPr>
      <w:rFonts w:ascii="Franklin Gothic Medium" w:eastAsia="HGSoeiKakugothicUB" w:hAnsi="Franklin Gothic Medium" w:cs="Times New Roman"/>
      <w:color w:val="000000"/>
      <w:sz w:val="30"/>
      <w:szCs w:val="30"/>
    </w:rPr>
  </w:style>
  <w:style w:type="paragraph" w:styleId="ListNumber">
    <w:name w:val="List Number"/>
    <w:basedOn w:val="Normal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rPr>
      <w:rFonts w:ascii="Franklin Gothic Medium" w:eastAsia="HGSoeiKakugothicUB" w:hAnsi="Franklin Gothic Medium" w:cs="Times New Roman"/>
      <w:color w:val="C0F400"/>
      <w:sz w:val="24"/>
      <w:szCs w:val="20"/>
    </w:rPr>
  </w:style>
  <w:style w:type="paragraph" w:styleId="Footer">
    <w:name w:val="footer"/>
    <w:basedOn w:val="Normal"/>
    <w:pPr>
      <w:spacing w:after="0" w:line="240" w:lineRule="auto"/>
      <w:jc w:val="right"/>
    </w:pPr>
    <w:rPr>
      <w:color w:val="C0F400"/>
    </w:rPr>
  </w:style>
  <w:style w:type="character" w:customStyle="1" w:styleId="FooterChar">
    <w:name w:val="Footer Char"/>
    <w:basedOn w:val="DefaultParagraphFont"/>
    <w:rPr>
      <w:color w:val="C0F400"/>
      <w:sz w:val="24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hAnsi="Times New Roman"/>
      <w:color w:val="auto"/>
      <w:szCs w:val="24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pPr>
      <w:numPr>
        <w:numId w:val="2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sz w:val="24"/>
      <w:szCs w:val="20"/>
    </w:rPr>
  </w:style>
  <w:style w:type="paragraph" w:customStyle="1" w:styleId="Details">
    <w:name w:val="Details"/>
    <w:basedOn w:val="Normal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LFO1">
    <w:name w:val="LFO1"/>
    <w:basedOn w:val="NoList"/>
    <w:pPr>
      <w:numPr>
        <w:numId w:val="1"/>
      </w:numPr>
    </w:pPr>
  </w:style>
  <w:style w:type="numbering" w:customStyle="1" w:styleId="LFO3">
    <w:name w:val="LFO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ducational%20meeting%20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Educational%20meeting%20minutes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ghafori</dc:creator>
  <dc:description/>
  <cp:lastModifiedBy>Hamza Javed</cp:lastModifiedBy>
  <cp:revision>2</cp:revision>
  <dcterms:created xsi:type="dcterms:W3CDTF">2022-05-09T20:58:00Z</dcterms:created>
  <dcterms:modified xsi:type="dcterms:W3CDTF">2022-05-09T20:58:00Z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